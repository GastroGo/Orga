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9B3952C" w:rsidR="00620371" w:rsidRDefault="00FF3E78"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8"/>
        <w:gridCol w:w="5573"/>
      </w:tblGrid>
      <w:tr w:rsidR="00620371" w:rsidRPr="00620371" w14:paraId="17B274A6" w14:textId="77777777" w:rsidTr="00305BDE">
        <w:tc>
          <w:tcPr>
            <w:tcW w:w="4361" w:type="dxa"/>
          </w:tcPr>
          <w:p w14:paraId="4EE270D6" w14:textId="77777777" w:rsidR="00620371" w:rsidRPr="00620371" w:rsidRDefault="00305BDE" w:rsidP="00305B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Protokoll für Veranstaltung:</w:t>
            </w:r>
          </w:p>
        </w:tc>
        <w:tc>
          <w:tcPr>
            <w:tcW w:w="5670" w:type="dxa"/>
          </w:tcPr>
          <w:p w14:paraId="0A37501D" w14:textId="16A72943" w:rsidR="00620371" w:rsidRPr="00620371" w:rsidRDefault="000368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Seminarkurs </w:t>
            </w:r>
            <w:proofErr w:type="spellStart"/>
            <w:r>
              <w:rPr>
                <w:sz w:val="32"/>
                <w:szCs w:val="32"/>
              </w:rPr>
              <w:t>Explore</w:t>
            </w:r>
            <w:proofErr w:type="spellEnd"/>
            <w:r>
              <w:rPr>
                <w:sz w:val="32"/>
                <w:szCs w:val="32"/>
              </w:rPr>
              <w:t xml:space="preserve"> IT</w:t>
            </w:r>
          </w:p>
        </w:tc>
      </w:tr>
    </w:tbl>
    <w:p w14:paraId="5DAB6C7B" w14:textId="77777777" w:rsidR="00620371" w:rsidRDefault="00620371"/>
    <w:tbl>
      <w:tblPr>
        <w:tblW w:w="9367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006"/>
        <w:gridCol w:w="2353"/>
        <w:gridCol w:w="1333"/>
        <w:gridCol w:w="2268"/>
        <w:gridCol w:w="1407"/>
      </w:tblGrid>
      <w:tr w:rsidR="003D7B9A" w:rsidRPr="00620371" w14:paraId="02EB378F" w14:textId="77777777" w:rsidTr="004635D1">
        <w:trPr>
          <w:trHeight w:val="229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05A809" w14:textId="77777777" w:rsidR="003D7B9A" w:rsidRPr="00B04612" w:rsidRDefault="003D7B9A"/>
        </w:tc>
      </w:tr>
      <w:tr w:rsidR="001D7DB1" w:rsidRPr="00620371" w14:paraId="6BD88C8F" w14:textId="77777777" w:rsidTr="008355C8">
        <w:trPr>
          <w:trHeight w:val="449"/>
          <w:jc w:val="center"/>
        </w:trPr>
        <w:tc>
          <w:tcPr>
            <w:tcW w:w="200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036530" w14:textId="6CEE92DD" w:rsidR="003D7B9A" w:rsidRPr="00B04612" w:rsidRDefault="00620371" w:rsidP="000368E6">
            <w:pPr>
              <w:pStyle w:val="berschriftinGrobuchstaben"/>
            </w:pPr>
            <w:r>
              <w:t>Datum</w:t>
            </w:r>
          </w:p>
        </w:tc>
        <w:tc>
          <w:tcPr>
            <w:tcW w:w="7361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AE1399" w14:textId="563E867A" w:rsidR="003D7B9A" w:rsidRPr="00B04612" w:rsidRDefault="003D7B9A"/>
        </w:tc>
      </w:tr>
      <w:tr w:rsidR="001D7DB1" w:rsidRPr="00620371" w14:paraId="11EEC434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D867C52" w14:textId="7406CB93" w:rsidR="003D7B9A" w:rsidRPr="00B04612" w:rsidRDefault="000368E6" w:rsidP="000368E6">
            <w:pPr>
              <w:pStyle w:val="berschriftinGrobuchstaben"/>
            </w:pPr>
            <w:r w:rsidRPr="00B04612">
              <w:t>Protokollführer</w:t>
            </w:r>
            <w:r>
              <w:t xml:space="preserve"> 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DA213EA" w14:textId="37B9C705" w:rsidR="003D7B9A" w:rsidRPr="00B04612" w:rsidRDefault="003D7B9A"/>
        </w:tc>
      </w:tr>
      <w:tr w:rsidR="001D7DB1" w:rsidRPr="00620371" w14:paraId="54F213C6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C78339" w14:textId="43BCA915" w:rsidR="003D7B9A" w:rsidRPr="00B04612" w:rsidRDefault="000368E6">
            <w:pPr>
              <w:pStyle w:val="berschriftinGrobuchstaben"/>
            </w:pPr>
            <w:r>
              <w:t>Projektmitglieder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47B792" w14:textId="6D14D657" w:rsidR="003D7B9A" w:rsidRPr="00B04612" w:rsidRDefault="003D7B9A"/>
        </w:tc>
      </w:tr>
      <w:tr w:rsidR="003D7B9A" w:rsidRPr="00620371" w14:paraId="727D4F65" w14:textId="77777777" w:rsidTr="004635D1">
        <w:trPr>
          <w:trHeight w:val="360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ADA15A9" w14:textId="02E1F1B3" w:rsidR="003D7B9A" w:rsidRPr="00B04612" w:rsidRDefault="003D7B9A">
            <w:pPr>
              <w:pStyle w:val="berschrift2"/>
            </w:pPr>
          </w:p>
        </w:tc>
      </w:tr>
      <w:tr w:rsidR="001D7DB1" w:rsidRPr="00620371" w14:paraId="59CAFC5D" w14:textId="77777777" w:rsidTr="004635D1">
        <w:trPr>
          <w:trHeight w:val="360"/>
          <w:jc w:val="center"/>
        </w:trPr>
        <w:tc>
          <w:tcPr>
            <w:tcW w:w="435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7900588" w14:textId="77777777" w:rsidR="003D7B9A" w:rsidRPr="00B04612" w:rsidRDefault="00620371">
            <w:pPr>
              <w:pStyle w:val="berschriftinGrobuchstaben"/>
            </w:pPr>
            <w:bookmarkStart w:id="0" w:name="MinuteItems"/>
            <w:bookmarkStart w:id="1" w:name="MinuteTopicSection"/>
            <w:bookmarkEnd w:id="0"/>
            <w:r>
              <w:t>Themen/Inhalte</w:t>
            </w:r>
          </w:p>
        </w:tc>
        <w:tc>
          <w:tcPr>
            <w:tcW w:w="5008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061E4C" w14:textId="77777777" w:rsidR="003D7B9A" w:rsidRPr="00B04612" w:rsidRDefault="003D7B9A"/>
        </w:tc>
      </w:tr>
      <w:tr w:rsidR="00C94ABA" w:rsidRPr="00620371" w14:paraId="55199B1B" w14:textId="77777777" w:rsidTr="00F51921">
        <w:trPr>
          <w:trHeight w:val="417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9E79A5C" w14:textId="37AF6D03" w:rsidR="00C94ABA" w:rsidRDefault="00C94ABA"/>
        </w:tc>
      </w:tr>
      <w:tr w:rsidR="004D3A32" w:rsidRPr="00620371" w14:paraId="0A700242" w14:textId="77777777" w:rsidTr="000950DB">
        <w:trPr>
          <w:trHeight w:val="948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9075C62" w14:textId="536FCB67" w:rsidR="00F51921" w:rsidRDefault="00F51921" w:rsidP="00FF3E78"/>
        </w:tc>
      </w:tr>
      <w:tr w:rsidR="008355C8" w:rsidRPr="00620371" w14:paraId="746F3154" w14:textId="77777777" w:rsidTr="00FF3E78">
        <w:trPr>
          <w:trHeight w:val="368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8295358" w14:textId="02DB1BBE" w:rsidR="008355C8" w:rsidRDefault="008355C8" w:rsidP="000368E6"/>
        </w:tc>
      </w:tr>
      <w:tr w:rsidR="000950DB" w:rsidRPr="00620371" w14:paraId="5EA164BA" w14:textId="77777777" w:rsidTr="000950DB">
        <w:trPr>
          <w:trHeight w:val="538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81A4F0" w14:textId="2AC3FC06" w:rsidR="008D4CCA" w:rsidRDefault="008D4CCA" w:rsidP="0096314E"/>
        </w:tc>
      </w:tr>
      <w:bookmarkEnd w:id="1"/>
      <w:tr w:rsidR="004D3A32" w:rsidRPr="00620371" w14:paraId="452905AE" w14:textId="77777777" w:rsidTr="003B1F2D">
        <w:trPr>
          <w:trHeight w:val="378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FD68E96" w14:textId="4EE59AD7" w:rsidR="00B40BE5" w:rsidRDefault="00B40BE5" w:rsidP="004D3A32"/>
        </w:tc>
      </w:tr>
      <w:tr w:rsidR="000950DB" w:rsidRPr="00620371" w14:paraId="42C85503" w14:textId="77777777" w:rsidTr="000368E6">
        <w:trPr>
          <w:trHeight w:val="940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38790BC" w14:textId="22C70B2D" w:rsidR="000950DB" w:rsidRPr="00E1280D" w:rsidRDefault="000950DB" w:rsidP="000368E6">
            <w:pPr>
              <w:rPr>
                <w:color w:val="C00000"/>
              </w:rPr>
            </w:pPr>
          </w:p>
        </w:tc>
      </w:tr>
      <w:tr w:rsidR="000950DB" w:rsidRPr="00620371" w14:paraId="1FD71697" w14:textId="77777777" w:rsidTr="004635D1">
        <w:trPr>
          <w:trHeight w:val="36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45FB0818" w14:textId="43C24004" w:rsidR="000950DB" w:rsidRPr="00B04612" w:rsidRDefault="000950DB"/>
        </w:tc>
        <w:tc>
          <w:tcPr>
            <w:tcW w:w="226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F002FC" w14:textId="77777777" w:rsidR="000950DB" w:rsidRPr="00B04612" w:rsidRDefault="000950DB">
            <w:pPr>
              <w:pStyle w:val="berschriftinGrobuchstaben"/>
            </w:pPr>
            <w:bookmarkStart w:id="2" w:name="MinutePersonResponsible"/>
            <w:r w:rsidRPr="00B04612">
              <w:t>Zuständige Person</w:t>
            </w:r>
            <w:bookmarkEnd w:id="2"/>
          </w:p>
        </w:tc>
        <w:tc>
          <w:tcPr>
            <w:tcW w:w="140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50CB5CE" w14:textId="77777777" w:rsidR="000950DB" w:rsidRPr="00B04612" w:rsidRDefault="000950DB">
            <w:pPr>
              <w:pStyle w:val="berschriftinGrobuchstaben"/>
            </w:pPr>
            <w:bookmarkStart w:id="3" w:name="MinuteDeadline"/>
            <w:r w:rsidRPr="00B04612">
              <w:t>Termin</w:t>
            </w:r>
            <w:bookmarkEnd w:id="3"/>
          </w:p>
        </w:tc>
      </w:tr>
      <w:tr w:rsidR="000950DB" w:rsidRPr="00620371" w14:paraId="03AC8914" w14:textId="77777777" w:rsidTr="004635D1">
        <w:trPr>
          <w:trHeight w:val="360"/>
          <w:jc w:val="center"/>
        </w:trPr>
        <w:tc>
          <w:tcPr>
            <w:tcW w:w="569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C64CFA" w14:textId="77777777" w:rsidR="000950DB" w:rsidRPr="00B04612" w:rsidRDefault="000950DB">
            <w:pPr>
              <w:pStyle w:val="berschriftinGrobuchstaben"/>
            </w:pPr>
            <w:bookmarkStart w:id="4" w:name="MinuteActionItems"/>
            <w:r w:rsidRPr="00B04612">
              <w:t>Aufgaben</w:t>
            </w:r>
            <w:bookmarkEnd w:id="4"/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9F31CB" w14:textId="77777777" w:rsidR="000950DB" w:rsidRPr="00B04612" w:rsidRDefault="000950DB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128261" w14:textId="77777777" w:rsidR="000950DB" w:rsidRPr="00B04612" w:rsidRDefault="000950DB"/>
        </w:tc>
      </w:tr>
      <w:tr w:rsidR="000950DB" w:rsidRPr="00620371" w14:paraId="6734A892" w14:textId="77777777" w:rsidTr="00256E93">
        <w:trPr>
          <w:trHeight w:val="561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F3BCF1" w14:textId="41CC0550" w:rsidR="000950DB" w:rsidRDefault="000950DB" w:rsidP="00C80872">
            <w:bookmarkStart w:id="5" w:name="_GoBack"/>
            <w:bookmarkEnd w:id="5"/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A45933" w14:textId="41CDCD19" w:rsidR="000950DB" w:rsidRDefault="000950DB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FE9F5D" w14:textId="015C0238" w:rsidR="000950DB" w:rsidRDefault="000950DB" w:rsidP="0054073E"/>
        </w:tc>
      </w:tr>
      <w:tr w:rsidR="000950DB" w:rsidRPr="00620371" w14:paraId="567C0AD9" w14:textId="77777777" w:rsidTr="004635D1">
        <w:trPr>
          <w:trHeight w:val="36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2949F6" w14:textId="4AF4A01C" w:rsidR="000950DB" w:rsidRDefault="000950DB" w:rsidP="006735BC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207213C" w14:textId="76B0511B" w:rsidR="000950DB" w:rsidRDefault="000950DB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92BD7B" w14:textId="0F421F1D" w:rsidR="000950DB" w:rsidRDefault="000950DB" w:rsidP="00256E93"/>
        </w:tc>
      </w:tr>
      <w:tr w:rsidR="000950DB" w:rsidRPr="00620371" w14:paraId="661F1FB4" w14:textId="77777777" w:rsidTr="004635D1">
        <w:trPr>
          <w:trHeight w:val="537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BDF014" w14:textId="25AF280B" w:rsidR="000950DB" w:rsidRDefault="000950DB" w:rsidP="00FE005B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B015B1" w14:textId="42886251" w:rsidR="000950DB" w:rsidRDefault="000950DB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3D0CC0" w14:textId="65247423" w:rsidR="000950DB" w:rsidRPr="0054073E" w:rsidRDefault="000950DB" w:rsidP="009973AF"/>
        </w:tc>
      </w:tr>
      <w:tr w:rsidR="000950DB" w:rsidRPr="00620371" w14:paraId="1821FEBB" w14:textId="77777777" w:rsidTr="004635D1">
        <w:trPr>
          <w:trHeight w:val="537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80EF5D4" w14:textId="4B9FE79E" w:rsidR="000950DB" w:rsidRDefault="000950DB" w:rsidP="00FE005B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0F9BCB4" w14:textId="36136743" w:rsidR="000950DB" w:rsidRDefault="000950DB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7C91471" w14:textId="0530A415" w:rsidR="000950DB" w:rsidRPr="0054073E" w:rsidRDefault="000950DB" w:rsidP="009973AF"/>
        </w:tc>
      </w:tr>
      <w:tr w:rsidR="000950DB" w:rsidRPr="00620371" w14:paraId="1BFC5BF4" w14:textId="77777777" w:rsidTr="004635D1">
        <w:trPr>
          <w:trHeight w:val="537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06DC0BA" w14:textId="50856606" w:rsidR="000950DB" w:rsidRDefault="000950DB" w:rsidP="00FE005B"/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878ACC" w14:textId="7752E299" w:rsidR="000950DB" w:rsidRDefault="000950DB" w:rsidP="006735BC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E464CF" w14:textId="216D4092" w:rsidR="000950DB" w:rsidRDefault="000950DB" w:rsidP="009973AF"/>
        </w:tc>
      </w:tr>
    </w:tbl>
    <w:p w14:paraId="4DDBEF00" w14:textId="77777777" w:rsidR="003D7B9A" w:rsidRPr="00B04612" w:rsidRDefault="003D7B9A">
      <w:bookmarkStart w:id="6" w:name="MinuteAdditional"/>
      <w:bookmarkEnd w:id="6"/>
    </w:p>
    <w:sectPr w:rsidR="003D7B9A" w:rsidRPr="00B04612" w:rsidSect="003D7B9A">
      <w:headerReference w:type="default" r:id="rId7"/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78A0BC" w14:textId="77777777" w:rsidR="00240D27" w:rsidRDefault="00240D27" w:rsidP="00620371">
      <w:r>
        <w:separator/>
      </w:r>
    </w:p>
  </w:endnote>
  <w:endnote w:type="continuationSeparator" w:id="0">
    <w:p w14:paraId="1B6EE68E" w14:textId="77777777" w:rsidR="00240D27" w:rsidRDefault="00240D27" w:rsidP="0062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B24E4" w14:textId="77777777" w:rsidR="00240D27" w:rsidRDefault="00240D27" w:rsidP="00620371">
      <w:r>
        <w:separator/>
      </w:r>
    </w:p>
  </w:footnote>
  <w:footnote w:type="continuationSeparator" w:id="0">
    <w:p w14:paraId="0319DD11" w14:textId="77777777" w:rsidR="00240D27" w:rsidRDefault="00240D27" w:rsidP="0062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BB4C8" w14:textId="77777777" w:rsidR="006735BC" w:rsidRPr="0050330C" w:rsidRDefault="006735BC" w:rsidP="001D7DB1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6"/>
        <w:szCs w:val="26"/>
      </w:rPr>
    </w:pPr>
    <w:r>
      <w:rPr>
        <w:noProof/>
      </w:rPr>
      <w:drawing>
        <wp:inline distT="0" distB="0" distL="0" distR="0" wp14:anchorId="41745876" wp14:editId="07777777">
          <wp:extent cx="571500" cy="638175"/>
          <wp:effectExtent l="19050" t="0" r="0" b="0"/>
          <wp:docPr id="38" name="Bild 173" descr="GS-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3" descr="GS-logo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 </w:t>
    </w:r>
    <w:r>
      <w:rPr>
        <w:rFonts w:asciiTheme="majorHAnsi" w:eastAsiaTheme="majorEastAsia" w:hAnsiTheme="majorHAnsi" w:cstheme="majorBidi"/>
        <w:sz w:val="26"/>
        <w:szCs w:val="26"/>
      </w:rPr>
      <w:t xml:space="preserve"> Seminarkurs –</w:t>
    </w:r>
    <w:proofErr w:type="spellStart"/>
    <w:r>
      <w:rPr>
        <w:rFonts w:asciiTheme="majorHAnsi" w:eastAsiaTheme="majorEastAsia" w:hAnsiTheme="majorHAnsi" w:cstheme="majorBidi"/>
        <w:sz w:val="26"/>
        <w:szCs w:val="26"/>
      </w:rPr>
      <w:t>Explore</w:t>
    </w:r>
    <w:proofErr w:type="spellEnd"/>
    <w:r>
      <w:rPr>
        <w:rFonts w:asciiTheme="majorHAnsi" w:eastAsiaTheme="majorEastAsia" w:hAnsiTheme="majorHAnsi" w:cstheme="majorBidi"/>
        <w:sz w:val="26"/>
        <w:szCs w:val="26"/>
      </w:rPr>
      <w:t xml:space="preserve"> IT</w:t>
    </w:r>
    <w:r w:rsidRPr="0050330C">
      <w:rPr>
        <w:rFonts w:asciiTheme="majorHAnsi" w:eastAsiaTheme="majorEastAsia" w:hAnsiTheme="majorHAnsi" w:cstheme="majorBidi"/>
        <w:sz w:val="26"/>
        <w:szCs w:val="26"/>
      </w:rPr>
      <w:t xml:space="preserve"> </w:t>
    </w:r>
  </w:p>
  <w:p w14:paraId="3461D779" w14:textId="77777777" w:rsidR="006735BC" w:rsidRDefault="006735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3CD6"/>
    <w:multiLevelType w:val="hybridMultilevel"/>
    <w:tmpl w:val="36FA8D96"/>
    <w:lvl w:ilvl="0" w:tplc="59080D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71"/>
    <w:rsid w:val="00007A02"/>
    <w:rsid w:val="00021562"/>
    <w:rsid w:val="000300EC"/>
    <w:rsid w:val="000368E6"/>
    <w:rsid w:val="000401F3"/>
    <w:rsid w:val="00045114"/>
    <w:rsid w:val="00056DE0"/>
    <w:rsid w:val="00057A42"/>
    <w:rsid w:val="00061CF9"/>
    <w:rsid w:val="00064E8A"/>
    <w:rsid w:val="00077E60"/>
    <w:rsid w:val="0009146C"/>
    <w:rsid w:val="000929B3"/>
    <w:rsid w:val="000950DB"/>
    <w:rsid w:val="00096D40"/>
    <w:rsid w:val="000A4150"/>
    <w:rsid w:val="000A52F3"/>
    <w:rsid w:val="000A5825"/>
    <w:rsid w:val="000B06F6"/>
    <w:rsid w:val="000B2256"/>
    <w:rsid w:val="000B366A"/>
    <w:rsid w:val="000B5198"/>
    <w:rsid w:val="000B5952"/>
    <w:rsid w:val="000C6F4E"/>
    <w:rsid w:val="000D60A0"/>
    <w:rsid w:val="000E5C79"/>
    <w:rsid w:val="000E6478"/>
    <w:rsid w:val="000F37C5"/>
    <w:rsid w:val="000F7550"/>
    <w:rsid w:val="0010088C"/>
    <w:rsid w:val="0010696D"/>
    <w:rsid w:val="00110B4A"/>
    <w:rsid w:val="00114E8B"/>
    <w:rsid w:val="001150F1"/>
    <w:rsid w:val="001273C7"/>
    <w:rsid w:val="001279BF"/>
    <w:rsid w:val="0013091B"/>
    <w:rsid w:val="00163E4E"/>
    <w:rsid w:val="00172A29"/>
    <w:rsid w:val="001A6B75"/>
    <w:rsid w:val="001C32FF"/>
    <w:rsid w:val="001C41EC"/>
    <w:rsid w:val="001D4142"/>
    <w:rsid w:val="001D6CA2"/>
    <w:rsid w:val="001D7DB1"/>
    <w:rsid w:val="001E18FD"/>
    <w:rsid w:val="001E6FE2"/>
    <w:rsid w:val="001F005E"/>
    <w:rsid w:val="001F1D49"/>
    <w:rsid w:val="001F5BE4"/>
    <w:rsid w:val="002023F1"/>
    <w:rsid w:val="00210931"/>
    <w:rsid w:val="00211DD5"/>
    <w:rsid w:val="00214C36"/>
    <w:rsid w:val="002221CE"/>
    <w:rsid w:val="00223B72"/>
    <w:rsid w:val="00233173"/>
    <w:rsid w:val="00236F12"/>
    <w:rsid w:val="00240D27"/>
    <w:rsid w:val="00242403"/>
    <w:rsid w:val="00243C33"/>
    <w:rsid w:val="00252AF5"/>
    <w:rsid w:val="00256E93"/>
    <w:rsid w:val="00270A43"/>
    <w:rsid w:val="00270A53"/>
    <w:rsid w:val="002725B5"/>
    <w:rsid w:val="002737C7"/>
    <w:rsid w:val="002833EB"/>
    <w:rsid w:val="00283A8E"/>
    <w:rsid w:val="00291E35"/>
    <w:rsid w:val="0029266F"/>
    <w:rsid w:val="00293454"/>
    <w:rsid w:val="00296BC6"/>
    <w:rsid w:val="002A2BB1"/>
    <w:rsid w:val="002A3931"/>
    <w:rsid w:val="002C2AF1"/>
    <w:rsid w:val="002D3A32"/>
    <w:rsid w:val="002E50F0"/>
    <w:rsid w:val="002F6904"/>
    <w:rsid w:val="0030219C"/>
    <w:rsid w:val="003036AF"/>
    <w:rsid w:val="00305BDE"/>
    <w:rsid w:val="00305E98"/>
    <w:rsid w:val="003163E0"/>
    <w:rsid w:val="00321B53"/>
    <w:rsid w:val="00326A1A"/>
    <w:rsid w:val="003270C4"/>
    <w:rsid w:val="00342CB4"/>
    <w:rsid w:val="0034384C"/>
    <w:rsid w:val="0034518F"/>
    <w:rsid w:val="00352175"/>
    <w:rsid w:val="00357A72"/>
    <w:rsid w:val="00362AFD"/>
    <w:rsid w:val="00376156"/>
    <w:rsid w:val="003901DC"/>
    <w:rsid w:val="003A0016"/>
    <w:rsid w:val="003A7C4F"/>
    <w:rsid w:val="003B1F2D"/>
    <w:rsid w:val="003B2320"/>
    <w:rsid w:val="003C2658"/>
    <w:rsid w:val="003C3930"/>
    <w:rsid w:val="003D48FF"/>
    <w:rsid w:val="003D7B9A"/>
    <w:rsid w:val="003E5AF0"/>
    <w:rsid w:val="003F21AE"/>
    <w:rsid w:val="00403A1D"/>
    <w:rsid w:val="00404943"/>
    <w:rsid w:val="00405CB6"/>
    <w:rsid w:val="004123B2"/>
    <w:rsid w:val="00412E5C"/>
    <w:rsid w:val="00416291"/>
    <w:rsid w:val="00425567"/>
    <w:rsid w:val="00431510"/>
    <w:rsid w:val="00431675"/>
    <w:rsid w:val="00443566"/>
    <w:rsid w:val="00456A14"/>
    <w:rsid w:val="004635D1"/>
    <w:rsid w:val="00464CC1"/>
    <w:rsid w:val="00465BEC"/>
    <w:rsid w:val="00470AE0"/>
    <w:rsid w:val="00476EA4"/>
    <w:rsid w:val="00485DD7"/>
    <w:rsid w:val="00486E4B"/>
    <w:rsid w:val="004A156B"/>
    <w:rsid w:val="004A678A"/>
    <w:rsid w:val="004B3F87"/>
    <w:rsid w:val="004C052B"/>
    <w:rsid w:val="004C138F"/>
    <w:rsid w:val="004D3A32"/>
    <w:rsid w:val="004D45F6"/>
    <w:rsid w:val="004E219A"/>
    <w:rsid w:val="004E3E01"/>
    <w:rsid w:val="004E53DE"/>
    <w:rsid w:val="004E5C90"/>
    <w:rsid w:val="004F55CC"/>
    <w:rsid w:val="004F69B2"/>
    <w:rsid w:val="005004D9"/>
    <w:rsid w:val="00500B40"/>
    <w:rsid w:val="00501252"/>
    <w:rsid w:val="00502CB0"/>
    <w:rsid w:val="0050330C"/>
    <w:rsid w:val="00512E24"/>
    <w:rsid w:val="00514E32"/>
    <w:rsid w:val="00517AE1"/>
    <w:rsid w:val="00523D88"/>
    <w:rsid w:val="005259F0"/>
    <w:rsid w:val="00526EB6"/>
    <w:rsid w:val="00532CB3"/>
    <w:rsid w:val="00533CE8"/>
    <w:rsid w:val="0054073E"/>
    <w:rsid w:val="005436B7"/>
    <w:rsid w:val="00580246"/>
    <w:rsid w:val="00580D01"/>
    <w:rsid w:val="005848AB"/>
    <w:rsid w:val="00594D64"/>
    <w:rsid w:val="0059779F"/>
    <w:rsid w:val="005A7205"/>
    <w:rsid w:val="005B1D8B"/>
    <w:rsid w:val="005B565A"/>
    <w:rsid w:val="005C78E6"/>
    <w:rsid w:val="005D6E3B"/>
    <w:rsid w:val="005E4AA4"/>
    <w:rsid w:val="005F177A"/>
    <w:rsid w:val="005F3940"/>
    <w:rsid w:val="005F6787"/>
    <w:rsid w:val="005F6BB5"/>
    <w:rsid w:val="00602C0C"/>
    <w:rsid w:val="00605523"/>
    <w:rsid w:val="00606AF3"/>
    <w:rsid w:val="00620371"/>
    <w:rsid w:val="00625DB9"/>
    <w:rsid w:val="00631A4E"/>
    <w:rsid w:val="00645696"/>
    <w:rsid w:val="00653B77"/>
    <w:rsid w:val="0066738F"/>
    <w:rsid w:val="006735BC"/>
    <w:rsid w:val="006928AE"/>
    <w:rsid w:val="00697AEB"/>
    <w:rsid w:val="006A3D8E"/>
    <w:rsid w:val="006A3E53"/>
    <w:rsid w:val="006A7A8F"/>
    <w:rsid w:val="006B0CE4"/>
    <w:rsid w:val="006D088B"/>
    <w:rsid w:val="006D1386"/>
    <w:rsid w:val="006E6885"/>
    <w:rsid w:val="006F568B"/>
    <w:rsid w:val="007018DA"/>
    <w:rsid w:val="007024F7"/>
    <w:rsid w:val="00707866"/>
    <w:rsid w:val="00712D79"/>
    <w:rsid w:val="00713645"/>
    <w:rsid w:val="007165C0"/>
    <w:rsid w:val="0072375A"/>
    <w:rsid w:val="00723C93"/>
    <w:rsid w:val="00735D6D"/>
    <w:rsid w:val="00740582"/>
    <w:rsid w:val="00745CC8"/>
    <w:rsid w:val="007475F6"/>
    <w:rsid w:val="007542D6"/>
    <w:rsid w:val="00755E45"/>
    <w:rsid w:val="00760804"/>
    <w:rsid w:val="00761E97"/>
    <w:rsid w:val="00765499"/>
    <w:rsid w:val="00766FB5"/>
    <w:rsid w:val="00773A28"/>
    <w:rsid w:val="00780DB2"/>
    <w:rsid w:val="007837CE"/>
    <w:rsid w:val="00783A14"/>
    <w:rsid w:val="00783B3E"/>
    <w:rsid w:val="00787885"/>
    <w:rsid w:val="00790606"/>
    <w:rsid w:val="007A0C83"/>
    <w:rsid w:val="007A2575"/>
    <w:rsid w:val="007A7450"/>
    <w:rsid w:val="007C5F6D"/>
    <w:rsid w:val="007D231D"/>
    <w:rsid w:val="007F50CA"/>
    <w:rsid w:val="00810BE5"/>
    <w:rsid w:val="00811E06"/>
    <w:rsid w:val="00813F41"/>
    <w:rsid w:val="00832CD0"/>
    <w:rsid w:val="008355C8"/>
    <w:rsid w:val="00837061"/>
    <w:rsid w:val="00846573"/>
    <w:rsid w:val="00850E06"/>
    <w:rsid w:val="00861F08"/>
    <w:rsid w:val="00863F26"/>
    <w:rsid w:val="00871C6A"/>
    <w:rsid w:val="008763C8"/>
    <w:rsid w:val="00876D81"/>
    <w:rsid w:val="008910EC"/>
    <w:rsid w:val="008A0511"/>
    <w:rsid w:val="008B5F84"/>
    <w:rsid w:val="008C4F58"/>
    <w:rsid w:val="008C566A"/>
    <w:rsid w:val="008D0B7C"/>
    <w:rsid w:val="008D134D"/>
    <w:rsid w:val="008D4CCA"/>
    <w:rsid w:val="008E0D16"/>
    <w:rsid w:val="008E0E98"/>
    <w:rsid w:val="008E7552"/>
    <w:rsid w:val="0092043D"/>
    <w:rsid w:val="0092441D"/>
    <w:rsid w:val="009303BD"/>
    <w:rsid w:val="00930724"/>
    <w:rsid w:val="00933ED1"/>
    <w:rsid w:val="00951C52"/>
    <w:rsid w:val="00960C08"/>
    <w:rsid w:val="0096314E"/>
    <w:rsid w:val="00963881"/>
    <w:rsid w:val="009641A9"/>
    <w:rsid w:val="00984009"/>
    <w:rsid w:val="00984C05"/>
    <w:rsid w:val="00993741"/>
    <w:rsid w:val="009973AF"/>
    <w:rsid w:val="009C0605"/>
    <w:rsid w:val="009C46A4"/>
    <w:rsid w:val="009C4D2C"/>
    <w:rsid w:val="009D1DD4"/>
    <w:rsid w:val="009D606A"/>
    <w:rsid w:val="009E25D4"/>
    <w:rsid w:val="009E62EC"/>
    <w:rsid w:val="009F0BA7"/>
    <w:rsid w:val="009F2853"/>
    <w:rsid w:val="009F3878"/>
    <w:rsid w:val="009F554B"/>
    <w:rsid w:val="00A0613D"/>
    <w:rsid w:val="00A11F20"/>
    <w:rsid w:val="00A21DE0"/>
    <w:rsid w:val="00A4142E"/>
    <w:rsid w:val="00A45A14"/>
    <w:rsid w:val="00A5409A"/>
    <w:rsid w:val="00A75F0D"/>
    <w:rsid w:val="00A768D7"/>
    <w:rsid w:val="00A8006E"/>
    <w:rsid w:val="00A809A1"/>
    <w:rsid w:val="00A84BAE"/>
    <w:rsid w:val="00A907C4"/>
    <w:rsid w:val="00A953B4"/>
    <w:rsid w:val="00A96F9A"/>
    <w:rsid w:val="00AA4AE1"/>
    <w:rsid w:val="00AB00AA"/>
    <w:rsid w:val="00AB096E"/>
    <w:rsid w:val="00AC35C7"/>
    <w:rsid w:val="00AC3B56"/>
    <w:rsid w:val="00AD0591"/>
    <w:rsid w:val="00AD6065"/>
    <w:rsid w:val="00AE56B3"/>
    <w:rsid w:val="00B009FE"/>
    <w:rsid w:val="00B04612"/>
    <w:rsid w:val="00B0581B"/>
    <w:rsid w:val="00B15BD0"/>
    <w:rsid w:val="00B24FFB"/>
    <w:rsid w:val="00B407EB"/>
    <w:rsid w:val="00B40BE5"/>
    <w:rsid w:val="00B42AF5"/>
    <w:rsid w:val="00B55C58"/>
    <w:rsid w:val="00B57BC5"/>
    <w:rsid w:val="00B65D5D"/>
    <w:rsid w:val="00B75D63"/>
    <w:rsid w:val="00B87450"/>
    <w:rsid w:val="00B90EC8"/>
    <w:rsid w:val="00B9229B"/>
    <w:rsid w:val="00BA60E8"/>
    <w:rsid w:val="00BA648E"/>
    <w:rsid w:val="00BA6FA2"/>
    <w:rsid w:val="00BB66F9"/>
    <w:rsid w:val="00BC4915"/>
    <w:rsid w:val="00BC66F1"/>
    <w:rsid w:val="00BD0FA1"/>
    <w:rsid w:val="00BD3434"/>
    <w:rsid w:val="00BF361D"/>
    <w:rsid w:val="00BF6393"/>
    <w:rsid w:val="00C02932"/>
    <w:rsid w:val="00C12186"/>
    <w:rsid w:val="00C3117C"/>
    <w:rsid w:val="00C34DB1"/>
    <w:rsid w:val="00C478FE"/>
    <w:rsid w:val="00C748BF"/>
    <w:rsid w:val="00C77D15"/>
    <w:rsid w:val="00C77E79"/>
    <w:rsid w:val="00C803C7"/>
    <w:rsid w:val="00C80872"/>
    <w:rsid w:val="00C94ABA"/>
    <w:rsid w:val="00CB2091"/>
    <w:rsid w:val="00CB3D91"/>
    <w:rsid w:val="00CB4ED2"/>
    <w:rsid w:val="00CB54B3"/>
    <w:rsid w:val="00CB56A2"/>
    <w:rsid w:val="00CB5F5A"/>
    <w:rsid w:val="00CC1FAD"/>
    <w:rsid w:val="00CC3362"/>
    <w:rsid w:val="00CC55AC"/>
    <w:rsid w:val="00CC7711"/>
    <w:rsid w:val="00CD7A7A"/>
    <w:rsid w:val="00CF472A"/>
    <w:rsid w:val="00D0795A"/>
    <w:rsid w:val="00D3260D"/>
    <w:rsid w:val="00D3314F"/>
    <w:rsid w:val="00D513F3"/>
    <w:rsid w:val="00D57E4E"/>
    <w:rsid w:val="00D67B3D"/>
    <w:rsid w:val="00D702B2"/>
    <w:rsid w:val="00D75ED9"/>
    <w:rsid w:val="00D80112"/>
    <w:rsid w:val="00D953A6"/>
    <w:rsid w:val="00DA56E9"/>
    <w:rsid w:val="00DA5748"/>
    <w:rsid w:val="00DA733D"/>
    <w:rsid w:val="00DB23D1"/>
    <w:rsid w:val="00DC5F75"/>
    <w:rsid w:val="00DD6638"/>
    <w:rsid w:val="00DE2BAB"/>
    <w:rsid w:val="00DE66E5"/>
    <w:rsid w:val="00DF074D"/>
    <w:rsid w:val="00E1280D"/>
    <w:rsid w:val="00E13E48"/>
    <w:rsid w:val="00E21C67"/>
    <w:rsid w:val="00E23028"/>
    <w:rsid w:val="00E25AC5"/>
    <w:rsid w:val="00E34343"/>
    <w:rsid w:val="00E67591"/>
    <w:rsid w:val="00E7405C"/>
    <w:rsid w:val="00E77DA9"/>
    <w:rsid w:val="00E84EBA"/>
    <w:rsid w:val="00E96FFE"/>
    <w:rsid w:val="00EA1023"/>
    <w:rsid w:val="00ED2714"/>
    <w:rsid w:val="00ED30AC"/>
    <w:rsid w:val="00EE01CA"/>
    <w:rsid w:val="00EF158E"/>
    <w:rsid w:val="00EF4CE0"/>
    <w:rsid w:val="00F03701"/>
    <w:rsid w:val="00F079E3"/>
    <w:rsid w:val="00F13300"/>
    <w:rsid w:val="00F15287"/>
    <w:rsid w:val="00F156F1"/>
    <w:rsid w:val="00F17AB5"/>
    <w:rsid w:val="00F24C8C"/>
    <w:rsid w:val="00F2776D"/>
    <w:rsid w:val="00F365AE"/>
    <w:rsid w:val="00F37E0C"/>
    <w:rsid w:val="00F430C0"/>
    <w:rsid w:val="00F45ED0"/>
    <w:rsid w:val="00F4789B"/>
    <w:rsid w:val="00F51157"/>
    <w:rsid w:val="00F51921"/>
    <w:rsid w:val="00F55A62"/>
    <w:rsid w:val="00F60198"/>
    <w:rsid w:val="00F67FDA"/>
    <w:rsid w:val="00F76390"/>
    <w:rsid w:val="00F8081B"/>
    <w:rsid w:val="00F84502"/>
    <w:rsid w:val="00F87B7B"/>
    <w:rsid w:val="00F93335"/>
    <w:rsid w:val="00F93D78"/>
    <w:rsid w:val="00F93F1F"/>
    <w:rsid w:val="00FA52E9"/>
    <w:rsid w:val="00FB494A"/>
    <w:rsid w:val="00FD56C1"/>
    <w:rsid w:val="00FE005B"/>
    <w:rsid w:val="00FE2FAE"/>
    <w:rsid w:val="00FE445B"/>
    <w:rsid w:val="00FE69DB"/>
    <w:rsid w:val="00FF1BDD"/>
    <w:rsid w:val="00FF3E78"/>
    <w:rsid w:val="00FF72FE"/>
    <w:rsid w:val="00FF738A"/>
    <w:rsid w:val="4DB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99B305"/>
  <w15:docId w15:val="{18CE5D8B-6FD8-499F-8001-2587ED58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0FA1"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rsid w:val="00BD0FA1"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rsid w:val="00BD0FA1"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rsid w:val="00BD0FA1"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rsid w:val="00BD0FA1"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rsid w:val="00BD0FA1"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BD0FA1"/>
  </w:style>
  <w:style w:type="paragraph" w:customStyle="1" w:styleId="berschriftinGrobuchstaben">
    <w:name w:val="Überschrift in Großbuchstaben"/>
    <w:basedOn w:val="Standard"/>
    <w:rsid w:val="00BD0FA1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rsid w:val="00BD0FA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rsid w:val="0062037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20371"/>
    <w:rPr>
      <w:rFonts w:ascii="Tahoma" w:hAnsi="Tahoma" w:cs="Tahoma"/>
      <w:spacing w:val="4"/>
      <w:sz w:val="16"/>
      <w:szCs w:val="16"/>
    </w:rPr>
  </w:style>
  <w:style w:type="paragraph" w:styleId="Fuzeile">
    <w:name w:val="footer"/>
    <w:basedOn w:val="Standard"/>
    <w:link w:val="FuzeileZchn"/>
    <w:rsid w:val="0062037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20371"/>
    <w:rPr>
      <w:rFonts w:ascii="Tahoma" w:hAnsi="Tahoma" w:cs="Tahoma"/>
      <w:spacing w:val="4"/>
      <w:sz w:val="16"/>
      <w:szCs w:val="16"/>
    </w:rPr>
  </w:style>
  <w:style w:type="table" w:styleId="Tabellenraster">
    <w:name w:val="Table Grid"/>
    <w:basedOn w:val="NormaleTabelle"/>
    <w:rsid w:val="006203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653B77"/>
    <w:pPr>
      <w:ind w:left="720"/>
      <w:contextualSpacing/>
    </w:pPr>
  </w:style>
  <w:style w:type="paragraph" w:customStyle="1" w:styleId="paragraph">
    <w:name w:val="paragraph"/>
    <w:basedOn w:val="Standard"/>
    <w:rsid w:val="00F93335"/>
    <w:pPr>
      <w:spacing w:before="100" w:beforeAutospacing="1" w:after="100" w:afterAutospacing="1"/>
    </w:pPr>
    <w:rPr>
      <w:rFonts w:ascii="Times New Roman" w:hAnsi="Times New Roman" w:cs="Times New Roman"/>
      <w:spacing w:val="0"/>
      <w:sz w:val="24"/>
      <w:szCs w:val="24"/>
    </w:rPr>
  </w:style>
  <w:style w:type="character" w:customStyle="1" w:styleId="normaltextrun">
    <w:name w:val="normaltextrun"/>
    <w:basedOn w:val="Absatz-Standardschriftart"/>
    <w:rsid w:val="00F93335"/>
  </w:style>
  <w:style w:type="character" w:customStyle="1" w:styleId="eop">
    <w:name w:val="eop"/>
    <w:basedOn w:val="Absatz-Standardschriftart"/>
    <w:rsid w:val="00F9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ernhard%20fritz\Anwendungsdaten\Microsoft\Templates\Meeting%20minute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Pages>1</Pages>
  <Words>26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Seminarkurs – Juniorenfirma und Nachhaltigkeit</vt:lpstr>
    </vt:vector>
  </TitlesOfParts>
  <Company>Microsoft Corporation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Seminarkurs – Juniorenfirma und Nachhaltigkeit</dc:title>
  <dc:creator>Geyer, Lara</dc:creator>
  <cp:lastModifiedBy>Mazzarella, Gerlinde</cp:lastModifiedBy>
  <cp:revision>3</cp:revision>
  <cp:lastPrinted>2020-05-06T07:29:00Z</cp:lastPrinted>
  <dcterms:created xsi:type="dcterms:W3CDTF">2022-10-21T07:23:00Z</dcterms:created>
  <dcterms:modified xsi:type="dcterms:W3CDTF">2022-10-21T07:24:00Z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