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017CD52F" w:rsidR="003D7B9A" w:rsidRPr="00B04612" w:rsidRDefault="001179D8">
            <w:r>
              <w:t>01.12.2023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6475CC19" w:rsidR="003D7B9A" w:rsidRPr="00B04612" w:rsidRDefault="001179D8">
            <w:r>
              <w:t>Martin Rid</w:t>
            </w:r>
            <w:r w:rsidR="006A62FA">
              <w:t xml:space="preserve"> </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81302BE" w:rsidR="003D7B9A" w:rsidRPr="00B04612" w:rsidRDefault="001179D8">
            <w:r>
              <w:t xml:space="preserve">Flo Kreher, </w:t>
            </w:r>
            <w:r w:rsidR="00E638BE">
              <w:t>Lukas Kornmayer, Silas Schäffer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bookmarkEnd w:id="1"/>
      <w:tr w:rsidR="000950DB"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E34735" w14:textId="073FDDAC" w:rsidR="001179D8" w:rsidRPr="001179D8" w:rsidRDefault="001179D8" w:rsidP="001179D8">
            <w:r w:rsidRPr="001179D8">
              <w:t>Top1 / Orga-Meeting</w:t>
            </w:r>
          </w:p>
          <w:p w14:paraId="438790BC" w14:textId="149C64E4" w:rsidR="000950DB" w:rsidRPr="001179D8" w:rsidRDefault="001179D8" w:rsidP="001179D8">
            <w:r w:rsidRPr="001179D8">
              <w:t xml:space="preserve">Am 1. November 2023 trafen wir uns auf Discord zu einer produktiven Brainstorming-Session für die Entwicklung </w:t>
            </w:r>
            <w:r>
              <w:t>des LoFi</w:t>
            </w:r>
            <w:r w:rsidRPr="001179D8">
              <w:t>. Gemeinsam fügten wir grundlegende Features hinzu, sodass am Ende des Meetings ein einheitliches Verständnis für die App und ihre Features sowie das grundlegende Design erreicht wurde.</w:t>
            </w:r>
          </w:p>
        </w:tc>
      </w:tr>
      <w:tr w:rsidR="001179D8" w:rsidRPr="00620371" w14:paraId="5337089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F3866E5" w14:textId="336EC67D" w:rsidR="001179D8" w:rsidRPr="001179D8" w:rsidRDefault="001179D8" w:rsidP="001179D8">
            <w:r w:rsidRPr="001179D8">
              <w:t>Top2 / Orga-Meeting</w:t>
            </w:r>
          </w:p>
          <w:p w14:paraId="01D00B8E" w14:textId="24FE6B99" w:rsidR="001179D8" w:rsidRPr="001179D8" w:rsidRDefault="001179D8" w:rsidP="001179D8">
            <w:r w:rsidRPr="001179D8">
              <w:t xml:space="preserve">Am 3. November 2023 führte ich mit Flo einen weiteren Audioanruf, um die Kundenseite </w:t>
            </w:r>
            <w:r>
              <w:t>vom</w:t>
            </w:r>
            <w:r w:rsidRPr="001179D8">
              <w:t xml:space="preserve"> LoFi zu vervollständigen. Parallel dazu haben wir eine GitHub-Organisation erstellt, um unsere Arbeit effizient teilen zu können.</w:t>
            </w:r>
          </w:p>
          <w:p w14:paraId="1290AC84" w14:textId="77777777" w:rsidR="001179D8" w:rsidRPr="001179D8" w:rsidRDefault="001179D8" w:rsidP="001179D8"/>
        </w:tc>
      </w:tr>
      <w:tr w:rsidR="001179D8" w:rsidRPr="00620371" w14:paraId="727BBF2E"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B7284AF" w14:textId="2AC98591" w:rsidR="001179D8" w:rsidRPr="001179D8" w:rsidRDefault="001179D8" w:rsidP="001179D8">
            <w:r w:rsidRPr="001179D8">
              <w:t>Top3 / Orga-Meeting</w:t>
            </w:r>
          </w:p>
          <w:p w14:paraId="26B7C134" w14:textId="3BB17F34" w:rsidR="001179D8" w:rsidRPr="001179D8" w:rsidRDefault="001179D8" w:rsidP="001179D8">
            <w:r w:rsidRPr="001179D8">
              <w:t xml:space="preserve">Am 10. November 2023 trafen wir uns erneut auf Discord, um das LoFi final zu gestalten. Neben der Fertigstellung des LoFi entstanden zusätzliche Ideen für zukünftige Funktionen der App, die möglicherweise später integriert werden könnten. </w:t>
            </w:r>
            <w:r>
              <w:t>Im Verlauf des Abends verfasste ich das fast vollständige Pitch-Deck-Skript.</w:t>
            </w:r>
          </w:p>
        </w:tc>
      </w:tr>
      <w:tr w:rsidR="001179D8" w:rsidRPr="00620371" w14:paraId="0655950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83BBE91" w14:textId="1253A668" w:rsidR="001179D8" w:rsidRPr="001179D8" w:rsidRDefault="001179D8" w:rsidP="001179D8">
            <w:r w:rsidRPr="001179D8">
              <w:t>Top4 / Orga-Meeting</w:t>
            </w:r>
          </w:p>
          <w:p w14:paraId="26F7AA86" w14:textId="762C92F5" w:rsidR="001179D8" w:rsidRPr="001179D8" w:rsidRDefault="001179D8" w:rsidP="001179D8">
            <w:r w:rsidRPr="001179D8">
              <w:t>Am 14. November 2023 überarbeiteten wir das Pitch</w:t>
            </w:r>
            <w:r>
              <w:t>-</w:t>
            </w:r>
            <w:r w:rsidRPr="001179D8">
              <w:t>Deck, und Silas und ich erstellten die dazugehörige PowerPoint-Präsentation.</w:t>
            </w:r>
            <w:r w:rsidR="00C93315">
              <w:t xml:space="preserve"> Ich befasste mich mit grundlegenden Elementen des Designs und stellte mich der Herausforderung als Projektleiter Meetings zu organisieren.</w:t>
            </w:r>
          </w:p>
        </w:tc>
      </w:tr>
      <w:tr w:rsidR="001179D8" w:rsidRPr="00620371" w14:paraId="4477CC8A" w14:textId="77777777" w:rsidTr="00C93315">
        <w:trPr>
          <w:trHeight w:val="110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74EDAA7" w14:textId="26BF0D07" w:rsidR="001179D8" w:rsidRPr="001179D8" w:rsidRDefault="001179D8" w:rsidP="001179D8">
            <w:r w:rsidRPr="001179D8">
              <w:t>Top5 / Grundlagen</w:t>
            </w:r>
          </w:p>
          <w:p w14:paraId="27F6DC8D" w14:textId="3B7BA454" w:rsidR="001179D8" w:rsidRPr="001179D8" w:rsidRDefault="001179D8" w:rsidP="004F1638">
            <w:r w:rsidRPr="001179D8">
              <w:t xml:space="preserve">Ab dem 18. November 2023 begann ich, mich eigenständig in Android Studio einzuarbeiten. Erfolgreich erstellte ich verschiedene </w:t>
            </w:r>
            <w:proofErr w:type="spellStart"/>
            <w:r w:rsidRPr="001179D8">
              <w:t>Activities</w:t>
            </w:r>
            <w:proofErr w:type="spellEnd"/>
            <w:r w:rsidRPr="001179D8">
              <w:t xml:space="preserve"> und beherrschte das Lesen und Schreiben von </w:t>
            </w:r>
            <w:r>
              <w:t>Daten aus Dateien(</w:t>
            </w:r>
            <w:proofErr w:type="spellStart"/>
            <w:r>
              <w:t>txt</w:t>
            </w:r>
            <w:proofErr w:type="spellEnd"/>
            <w:r>
              <w:t>/</w:t>
            </w:r>
            <w:proofErr w:type="spellStart"/>
            <w:r>
              <w:t>json</w:t>
            </w:r>
            <w:proofErr w:type="spellEnd"/>
            <w:r>
              <w:t>)</w:t>
            </w:r>
            <w:r w:rsidRPr="001179D8">
              <w:t>. Anschließend erforschte ich effiziente Methoden zum Abspeichern von Daten für spätere Verwendungen. Am 19. November 2023 beschäftigte ich mich intensiv mit Shared Preferences, um lokale Daten für die Speicherung von Einstellungen vorzubereiten.</w:t>
            </w:r>
          </w:p>
        </w:tc>
      </w:tr>
      <w:tr w:rsidR="001179D8" w:rsidRPr="00620371" w14:paraId="55215B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D6FBEAA" w14:textId="3827B746" w:rsidR="001179D8" w:rsidRPr="001179D8" w:rsidRDefault="001179D8" w:rsidP="001179D8">
            <w:r w:rsidRPr="001179D8">
              <w:t>Top6 / SQL</w:t>
            </w:r>
          </w:p>
          <w:p w14:paraId="42EE9044" w14:textId="559547AD" w:rsidR="001179D8" w:rsidRPr="001179D8" w:rsidRDefault="001179D8" w:rsidP="004F1638">
            <w:r>
              <w:t xml:space="preserve">In den nachfolgenden Tagen intensivierte ich meine Expertise im Bereich Datenbanken. Nach zahlreichen erfolgreichen Versuchen, einen eigenen Server zu hosten, traf ich die fundierte Entscheidung, </w:t>
            </w:r>
            <w:proofErr w:type="spellStart"/>
            <w:r>
              <w:t>Firebase</w:t>
            </w:r>
            <w:proofErr w:type="spellEnd"/>
            <w:r>
              <w:t xml:space="preserve"> als meine Hosting-Plattform zu wählen, um es mir für die Zukunft zu erleichtern.</w:t>
            </w:r>
          </w:p>
        </w:tc>
      </w:tr>
      <w:tr w:rsidR="001179D8" w:rsidRPr="00620371" w14:paraId="03C592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656D634" w14:textId="047C7BC8" w:rsidR="001179D8" w:rsidRPr="001179D8" w:rsidRDefault="001179D8" w:rsidP="001179D8">
            <w:r w:rsidRPr="001179D8">
              <w:t xml:space="preserve">Top7 / </w:t>
            </w:r>
            <w:proofErr w:type="spellStart"/>
            <w:r w:rsidRPr="001179D8">
              <w:t>Firebase</w:t>
            </w:r>
            <w:proofErr w:type="spellEnd"/>
            <w:r>
              <w:t xml:space="preserve"> </w:t>
            </w:r>
          </w:p>
          <w:p w14:paraId="7BB25721" w14:textId="19DF2302" w:rsidR="001179D8" w:rsidRPr="001179D8" w:rsidRDefault="001179D8" w:rsidP="004F1638">
            <w:r w:rsidRPr="001179D8">
              <w:t xml:space="preserve">In der darauffolgenden Woche unternahm ich verschiedene Versuche, </w:t>
            </w:r>
            <w:proofErr w:type="spellStart"/>
            <w:r w:rsidRPr="001179D8">
              <w:t>Firebase</w:t>
            </w:r>
            <w:proofErr w:type="spellEnd"/>
            <w:r w:rsidRPr="001179D8">
              <w:t xml:space="preserve"> effektiv zu integrieren. Ich nutzte das Authentication Tool von </w:t>
            </w:r>
            <w:proofErr w:type="spellStart"/>
            <w:r w:rsidRPr="001179D8">
              <w:t>Firebase</w:t>
            </w:r>
            <w:proofErr w:type="spellEnd"/>
            <w:r w:rsidRPr="001179D8">
              <w:t>, um die Registrierungs- und Login-Seite zu finalisieren. Zudem richtete ich eine Real-Time Database mit entsprechenden Knoten und Unterknoten ein, kümmerte mich um die Struktur der Datenbank und die Integration. Schließlich schrieb ich den Code zum Speichern und Lesen von Restaurantdaten und Speisekarten.</w:t>
            </w:r>
          </w:p>
        </w:tc>
      </w:tr>
      <w:tr w:rsidR="001179D8" w:rsidRPr="00620371" w14:paraId="5FE6C200"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6ADEB115" w14:textId="11F1E6BA" w:rsidR="001179D8" w:rsidRPr="001179D8" w:rsidRDefault="001179D8" w:rsidP="001179D8">
            <w:r w:rsidRPr="001179D8">
              <w:t>Top8 / Debugging</w:t>
            </w:r>
          </w:p>
          <w:p w14:paraId="4D841A03" w14:textId="7C3C5C93" w:rsidR="001179D8" w:rsidRPr="001179D8" w:rsidRDefault="001179D8" w:rsidP="001179D8">
            <w:r w:rsidRPr="001179D8">
              <w:t xml:space="preserve">Nachdem ich ein solides Verständnis für Datenbanken entwickelt hatte, unterstützte ich die anderen Teammitglieder beim Verbinden mit </w:t>
            </w:r>
            <w:proofErr w:type="spellStart"/>
            <w:r w:rsidRPr="001179D8">
              <w:t>Firebase</w:t>
            </w:r>
            <w:proofErr w:type="spellEnd"/>
            <w:r w:rsidRPr="001179D8">
              <w:t>. Ich integrierte Teile verschiedener Programmiercodes in unsere Datenbank und half beim Bugfixing. Dabei erweiterte ich mein Verständnis von Android Studio und Java, indem ich den Code der anderen Teammitglieder analysierte.</w:t>
            </w:r>
          </w:p>
        </w:tc>
      </w:tr>
      <w:tr w:rsidR="00547466" w:rsidRPr="00620371" w14:paraId="1D0154AD" w14:textId="77777777" w:rsidTr="001E06FC">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01548684" w14:textId="77777777" w:rsidR="00547466" w:rsidRPr="00B04612" w:rsidRDefault="00547466" w:rsidP="001E06FC"/>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2B91979" w14:textId="77777777" w:rsidR="00547466" w:rsidRPr="00B04612" w:rsidRDefault="00547466" w:rsidP="001E06FC">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212F9AE" w14:textId="77777777" w:rsidR="00547466" w:rsidRPr="00B04612" w:rsidRDefault="00547466" w:rsidP="001E06FC">
            <w:pPr>
              <w:pStyle w:val="berschriftinGrobuchstaben"/>
            </w:pPr>
            <w:bookmarkStart w:id="3" w:name="MinuteDeadline"/>
            <w:r w:rsidRPr="00B04612">
              <w:t>Termin</w:t>
            </w:r>
            <w:bookmarkEnd w:id="3"/>
          </w:p>
        </w:tc>
      </w:tr>
      <w:tr w:rsidR="00547466" w:rsidRPr="00620371" w14:paraId="3DE3DAE2" w14:textId="77777777" w:rsidTr="001E06FC">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571A457A" w14:textId="77777777" w:rsidR="00547466" w:rsidRPr="00B04612" w:rsidRDefault="00547466" w:rsidP="001E06FC">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25E84C99" w14:textId="77777777" w:rsidR="00547466" w:rsidRPr="00B04612" w:rsidRDefault="00547466" w:rsidP="001E06FC"/>
        </w:tc>
        <w:tc>
          <w:tcPr>
            <w:tcW w:w="1407" w:type="dxa"/>
            <w:tcBorders>
              <w:top w:val="single" w:sz="4" w:space="0" w:color="C0C0C0"/>
              <w:left w:val="single" w:sz="4" w:space="0" w:color="C0C0C0"/>
              <w:bottom w:val="single" w:sz="4" w:space="0" w:color="C0C0C0"/>
              <w:right w:val="single" w:sz="4" w:space="0" w:color="C0C0C0"/>
            </w:tcBorders>
            <w:vAlign w:val="center"/>
          </w:tcPr>
          <w:p w14:paraId="5BCF61B2" w14:textId="77777777" w:rsidR="00547466" w:rsidRPr="00B04612" w:rsidRDefault="00547466" w:rsidP="001E06FC"/>
        </w:tc>
      </w:tr>
      <w:tr w:rsidR="00547466" w:rsidRPr="00620371" w14:paraId="27964D25"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6950D52F" w14:textId="77777777" w:rsidR="00547466" w:rsidRDefault="00547466" w:rsidP="001E06FC">
            <w:r>
              <w:t>Mitarbeiterschlüssel generieren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D0F580B" w14:textId="77777777" w:rsidR="00547466" w:rsidRDefault="00547466" w:rsidP="001E06F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30B19462" w14:textId="77777777" w:rsidR="00547466" w:rsidRDefault="00547466" w:rsidP="001E06FC">
            <w:r>
              <w:t>08.12.23</w:t>
            </w:r>
          </w:p>
        </w:tc>
      </w:tr>
      <w:tr w:rsidR="00547466" w:rsidRPr="00620371" w14:paraId="4F4EA17A"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C1A3A3D" w14:textId="77777777" w:rsidR="00547466" w:rsidRDefault="00547466" w:rsidP="001E06FC">
            <w:r>
              <w:t>Mitarbeiterlogin</w:t>
            </w:r>
          </w:p>
        </w:tc>
        <w:tc>
          <w:tcPr>
            <w:tcW w:w="2268" w:type="dxa"/>
            <w:tcBorders>
              <w:top w:val="single" w:sz="4" w:space="0" w:color="C0C0C0"/>
              <w:left w:val="single" w:sz="4" w:space="0" w:color="C0C0C0"/>
              <w:bottom w:val="single" w:sz="4" w:space="0" w:color="C0C0C0"/>
              <w:right w:val="single" w:sz="4" w:space="0" w:color="C0C0C0"/>
            </w:tcBorders>
            <w:vAlign w:val="center"/>
          </w:tcPr>
          <w:p w14:paraId="25392009" w14:textId="77777777" w:rsidR="00547466" w:rsidRDefault="00547466" w:rsidP="001E06F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1B8EC600" w14:textId="77777777" w:rsidR="00547466" w:rsidRDefault="00547466" w:rsidP="001E06FC">
            <w:r>
              <w:t>15.12.23</w:t>
            </w:r>
          </w:p>
        </w:tc>
      </w:tr>
      <w:tr w:rsidR="00547466" w:rsidRPr="00620371" w14:paraId="5EBE394C"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69596FF" w14:textId="77777777" w:rsidR="00547466" w:rsidRDefault="00547466" w:rsidP="001E06FC">
            <w:r>
              <w:t>Registrierung / Anlegung von Accounts</w:t>
            </w:r>
          </w:p>
        </w:tc>
        <w:tc>
          <w:tcPr>
            <w:tcW w:w="2268" w:type="dxa"/>
            <w:tcBorders>
              <w:top w:val="single" w:sz="4" w:space="0" w:color="C0C0C0"/>
              <w:left w:val="single" w:sz="4" w:space="0" w:color="C0C0C0"/>
              <w:bottom w:val="single" w:sz="4" w:space="0" w:color="C0C0C0"/>
              <w:right w:val="single" w:sz="4" w:space="0" w:color="C0C0C0"/>
            </w:tcBorders>
            <w:vAlign w:val="center"/>
          </w:tcPr>
          <w:p w14:paraId="03CE67AB" w14:textId="77777777" w:rsidR="00547466" w:rsidRDefault="00547466" w:rsidP="001E06F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206BB2FC" w14:textId="77777777" w:rsidR="00547466" w:rsidRDefault="00547466" w:rsidP="001E06FC">
            <w:r>
              <w:t>01.12.23</w:t>
            </w:r>
          </w:p>
        </w:tc>
      </w:tr>
      <w:tr w:rsidR="00547466" w:rsidRPr="00620371" w14:paraId="2B9DF4B6"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3CD28623" w14:textId="24B9B98B" w:rsidR="00547466" w:rsidRDefault="00547466" w:rsidP="001E06FC">
            <w:r>
              <w:t>Datenbanken</w:t>
            </w:r>
          </w:p>
        </w:tc>
        <w:tc>
          <w:tcPr>
            <w:tcW w:w="2268" w:type="dxa"/>
            <w:tcBorders>
              <w:top w:val="single" w:sz="4" w:space="0" w:color="C0C0C0"/>
              <w:left w:val="single" w:sz="4" w:space="0" w:color="C0C0C0"/>
              <w:bottom w:val="single" w:sz="4" w:space="0" w:color="C0C0C0"/>
              <w:right w:val="single" w:sz="4" w:space="0" w:color="C0C0C0"/>
            </w:tcBorders>
            <w:vAlign w:val="center"/>
          </w:tcPr>
          <w:p w14:paraId="7370CEA5" w14:textId="222B7DA2" w:rsidR="00547466" w:rsidRDefault="00547466" w:rsidP="001E06F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49B4794A" w14:textId="113A0544" w:rsidR="00547466" w:rsidRDefault="00547466" w:rsidP="001E06FC">
            <w:r>
              <w:t>01.12.23</w:t>
            </w:r>
          </w:p>
        </w:tc>
      </w:tr>
      <w:tr w:rsidR="00547466" w:rsidRPr="00620371" w14:paraId="10274227"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A90AF3" w14:textId="77777777" w:rsidR="00547466" w:rsidRDefault="00547466" w:rsidP="001E06FC">
            <w:r>
              <w:lastRenderedPageBreak/>
              <w:t>Erstellen von Restaurants / Erstellen von Speisekarten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6A15ED28" w14:textId="77777777" w:rsidR="00547466" w:rsidRDefault="00547466" w:rsidP="001E06F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66381269" w14:textId="77777777" w:rsidR="00547466" w:rsidRPr="0054073E" w:rsidRDefault="00547466" w:rsidP="001E06FC">
            <w:r>
              <w:t>08.12.23</w:t>
            </w:r>
          </w:p>
        </w:tc>
      </w:tr>
      <w:tr w:rsidR="00547466" w:rsidRPr="00620371" w14:paraId="7A236FB1"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D219D3F" w14:textId="77777777" w:rsidR="00547466" w:rsidRDefault="00547466" w:rsidP="001E06FC">
            <w:r>
              <w:t>Tisch QR-Code generieren/scannen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D9A53E1" w14:textId="77777777" w:rsidR="00547466" w:rsidRDefault="00547466" w:rsidP="001E06F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449097FC" w14:textId="77777777" w:rsidR="00547466" w:rsidRDefault="00547466" w:rsidP="001E06FC">
            <w:r>
              <w:t>08.12.23</w:t>
            </w:r>
          </w:p>
        </w:tc>
      </w:tr>
      <w:tr w:rsidR="00547466" w:rsidRPr="00620371" w14:paraId="7E44A97F"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3C80CEA4" w14:textId="77777777" w:rsidR="00547466" w:rsidRDefault="00547466" w:rsidP="001E06FC">
            <w:r>
              <w:t>Mitarbeiter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34842E70" w14:textId="77777777" w:rsidR="00547466" w:rsidRDefault="00547466" w:rsidP="001E06F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4DF655C1" w14:textId="77777777" w:rsidR="00547466" w:rsidRDefault="00547466" w:rsidP="001E06FC">
            <w:r>
              <w:t>15.12.23</w:t>
            </w:r>
          </w:p>
        </w:tc>
      </w:tr>
      <w:tr w:rsidR="00547466" w:rsidRPr="00620371" w14:paraId="6F696272"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2B276BEB" w14:textId="77777777" w:rsidR="00547466" w:rsidRDefault="00547466" w:rsidP="001E06FC">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2263D6BD" w14:textId="77777777" w:rsidR="00547466" w:rsidRDefault="00547466" w:rsidP="001E06F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B31C542" w14:textId="77777777" w:rsidR="00547466" w:rsidRDefault="00547466" w:rsidP="001E06FC">
            <w:r>
              <w:t>22.12.23</w:t>
            </w:r>
          </w:p>
        </w:tc>
      </w:tr>
      <w:tr w:rsidR="00547466" w:rsidRPr="00620371" w14:paraId="08D2E31A"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38F297CA" w14:textId="77777777" w:rsidR="00547466" w:rsidRDefault="00547466" w:rsidP="001E06FC">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4DB5FB45" w14:textId="77777777" w:rsidR="00547466" w:rsidRDefault="00547466" w:rsidP="001E06F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59756C91" w14:textId="77777777" w:rsidR="00547466" w:rsidRDefault="00547466" w:rsidP="001E06FC">
            <w:r>
              <w:t>08.12.23</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E1F31" w14:textId="77777777" w:rsidR="004C6E65" w:rsidRDefault="004C6E65" w:rsidP="00620371">
      <w:r>
        <w:separator/>
      </w:r>
    </w:p>
  </w:endnote>
  <w:endnote w:type="continuationSeparator" w:id="0">
    <w:p w14:paraId="45E7ADA1" w14:textId="77777777" w:rsidR="004C6E65" w:rsidRDefault="004C6E65"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E5646" w14:textId="77777777" w:rsidR="004C6E65" w:rsidRDefault="004C6E65" w:rsidP="00620371">
      <w:r>
        <w:separator/>
      </w:r>
    </w:p>
  </w:footnote>
  <w:footnote w:type="continuationSeparator" w:id="0">
    <w:p w14:paraId="6EB547DB" w14:textId="77777777" w:rsidR="004C6E65" w:rsidRDefault="004C6E65"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477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179D8"/>
    <w:rsid w:val="001273C7"/>
    <w:rsid w:val="001279BF"/>
    <w:rsid w:val="0013091B"/>
    <w:rsid w:val="00163E4E"/>
    <w:rsid w:val="00172A29"/>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2403"/>
    <w:rsid w:val="00243C33"/>
    <w:rsid w:val="00252AF5"/>
    <w:rsid w:val="00256E93"/>
    <w:rsid w:val="00270A43"/>
    <w:rsid w:val="00270A53"/>
    <w:rsid w:val="002725B5"/>
    <w:rsid w:val="002737C7"/>
    <w:rsid w:val="002756E7"/>
    <w:rsid w:val="002833EB"/>
    <w:rsid w:val="00283A8E"/>
    <w:rsid w:val="00291E35"/>
    <w:rsid w:val="0029266F"/>
    <w:rsid w:val="00293454"/>
    <w:rsid w:val="00296BC6"/>
    <w:rsid w:val="002A2BB1"/>
    <w:rsid w:val="002A3931"/>
    <w:rsid w:val="002C2AF1"/>
    <w:rsid w:val="002D3A32"/>
    <w:rsid w:val="002E50F0"/>
    <w:rsid w:val="002F6904"/>
    <w:rsid w:val="0030154B"/>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B7BC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C6E65"/>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47466"/>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62FA"/>
    <w:rsid w:val="006A7A8F"/>
    <w:rsid w:val="006B0CE4"/>
    <w:rsid w:val="006D088B"/>
    <w:rsid w:val="006D1386"/>
    <w:rsid w:val="006E6885"/>
    <w:rsid w:val="006F568B"/>
    <w:rsid w:val="007018DA"/>
    <w:rsid w:val="007024F7"/>
    <w:rsid w:val="0070658B"/>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B7291"/>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3315"/>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07EC"/>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638BE"/>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A86"/>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2</Pages>
  <Words>472</Words>
  <Characters>2977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Office2016S0255</cp:lastModifiedBy>
  <cp:revision>7</cp:revision>
  <cp:lastPrinted>2020-05-06T07:29:00Z</cp:lastPrinted>
  <dcterms:created xsi:type="dcterms:W3CDTF">2023-12-01T13:12:00Z</dcterms:created>
  <dcterms:modified xsi:type="dcterms:W3CDTF">2023-12-01T14:23:00Z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