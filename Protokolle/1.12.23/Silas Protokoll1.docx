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63FC69B5" w:rsidR="003D7B9A" w:rsidRPr="00B04612" w:rsidRDefault="008E23FE">
            <w:r>
              <w:t>01.12.2023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61B57FB" w:rsidR="003D7B9A" w:rsidRPr="00B04612" w:rsidRDefault="00B827BF">
            <w:r>
              <w:t>Silas Schäffer</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6554C19F" w:rsidR="003D7B9A" w:rsidRPr="00B04612" w:rsidRDefault="00B827BF">
            <w:r>
              <w:t>Martin Rid</w:t>
            </w:r>
            <w:r w:rsidR="007D4CBD">
              <w:t>, Lukas Kornmayer,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9E1DBB2" w14:textId="77777777" w:rsidR="00C94ABA" w:rsidRDefault="007D4CBD">
            <w:r>
              <w:t xml:space="preserve">Top1 / </w:t>
            </w:r>
            <w:r w:rsidR="00B827BF">
              <w:t>Gruppen-Meeting</w:t>
            </w:r>
          </w:p>
          <w:p w14:paraId="49E79A5C" w14:textId="5D4068C9" w:rsidR="00B827BF" w:rsidRDefault="00B827BF">
            <w:r>
              <w:t>Am 1.11.23 haben wir uns online zusammengesetzt und haben am LoFi gearbeitet. Hier haben wir uns über den Umfang und die Umsetzung der App unterhalten, und dann auch so zu Papier gebracht.</w:t>
            </w:r>
          </w:p>
        </w:tc>
      </w:tr>
      <w:tr w:rsidR="004D3A32" w:rsidRPr="00620371" w14:paraId="0A700242" w14:textId="77777777" w:rsidTr="000A2C78">
        <w:trPr>
          <w:trHeight w:val="39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D20643D" w14:textId="77777777" w:rsidR="00F51921" w:rsidRDefault="00B827BF" w:rsidP="00FF3E78">
            <w:r>
              <w:t>Top2 / Gruppen-Meeting</w:t>
            </w:r>
          </w:p>
          <w:p w14:paraId="59075C62" w14:textId="5203FA5A" w:rsidR="00B827BF" w:rsidRDefault="00B827BF" w:rsidP="00FF3E78">
            <w:r>
              <w:t>Am 10.11.23 haben wir noch das LoFi fertiggestellt, des Weiteren haben wir noch Ideen für einige Features hinzugefügt. Außerdem haben wir mit dem Pitch-Deck angefangen.</w:t>
            </w:r>
          </w:p>
        </w:tc>
      </w:tr>
      <w:tr w:rsidR="008355C8" w:rsidRPr="00620371" w14:paraId="746F3154" w14:textId="77777777" w:rsidTr="000A2C78">
        <w:trPr>
          <w:trHeight w:val="42"/>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8295358" w14:textId="745FC877" w:rsidR="008355C8" w:rsidRDefault="00B827BF" w:rsidP="000368E6">
            <w:r>
              <w:t>Top3 / Gruppen-Meeting</w:t>
            </w:r>
            <w:r>
              <w:br/>
              <w:t xml:space="preserve">Am 14.11.23 haben </w:t>
            </w:r>
            <w:r w:rsidR="005476AA">
              <w:t>Martin</w:t>
            </w:r>
            <w:r>
              <w:t xml:space="preserve"> und </w:t>
            </w:r>
            <w:r w:rsidR="005476AA">
              <w:t>ich</w:t>
            </w:r>
            <w:r>
              <w:t xml:space="preserve"> uns um die PowerPoint für das Pitch-Deck gekümmert.</w:t>
            </w:r>
          </w:p>
        </w:tc>
      </w:tr>
      <w:tr w:rsidR="000950DB" w:rsidRPr="00620371" w14:paraId="5EA164BA" w14:textId="77777777" w:rsidTr="000A2C78">
        <w:trPr>
          <w:trHeight w:val="10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6CB751" w14:textId="77777777" w:rsidR="008D4CCA" w:rsidRDefault="00C80638" w:rsidP="0096314E">
            <w:r>
              <w:t>Top4 / Einstellungen</w:t>
            </w:r>
          </w:p>
          <w:p w14:paraId="4E81A4F0" w14:textId="3A5CEB53" w:rsidR="00C80638" w:rsidRDefault="00C80638" w:rsidP="0096314E">
            <w:r>
              <w:t>Am 18.11.23 habe ich dann damit angefangen die Einstellungen zu programmieren. Die erste Version funktioniert mit einer Main Activity in der man über zwei Schalter, den Darkmode und die Benachrichtigungen später ein- oder ausschalten kann. Einem Dropdown Menü, über das man die Sprache wählen kann. Und einem Eingabefeld mit Knopf, über dass dann später der Login für die Mitarbeiter erfolgen wird. Aktuell geben die Schalter nur einen Toast zurück, der die ausgewählte Option anzeigt.</w:t>
            </w:r>
          </w:p>
        </w:tc>
      </w:tr>
      <w:bookmarkEnd w:id="1"/>
      <w:tr w:rsidR="004D3A32" w:rsidRPr="00620371" w14:paraId="452905AE" w14:textId="77777777" w:rsidTr="000A2C78">
        <w:trPr>
          <w:trHeight w:val="98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0C06A7D" w14:textId="77777777" w:rsidR="00B40BE5" w:rsidRDefault="00C80638" w:rsidP="004D3A32">
            <w:r>
              <w:t>Top5 / Einstellungen</w:t>
            </w:r>
          </w:p>
          <w:p w14:paraId="5FD68E96" w14:textId="51DB43DB" w:rsidR="00C80638" w:rsidRDefault="00C80638" w:rsidP="004D3A32">
            <w:r>
              <w:t xml:space="preserve">Am </w:t>
            </w:r>
            <w:r w:rsidR="00190287">
              <w:t>20.11.23 habe ich an den Einstellungen weitergearbeitet, hier hat mir Martin gezeigt wie ich mit Shared Preferences, Daten lokal speichern kann. Die Schlüssel, die man die das Login Feld einträgt, werden nun gespeichert, wenn man den Login Knopf drückt. Jetzt haben die Einstellungen auch eine Output Activity, und eine Model Activity. Die Werte, die man in den Einstellungen auswählt, werden jetzt zwar schon in der Output Activity angezeigt. Wenn man jedoch von dort wieder zurück in die Einstellungen geht, werden die Einstellungen zurückgesetzt. Dasselbe passiert, auch wenn man die App schließt.</w:t>
            </w:r>
          </w:p>
        </w:tc>
      </w:tr>
      <w:tr w:rsidR="000950DB" w:rsidRPr="00620371" w14:paraId="42C85503" w14:textId="77777777" w:rsidTr="000A2C78">
        <w:trPr>
          <w:trHeight w:val="4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2C48ECC" w14:textId="77777777" w:rsidR="000950DB" w:rsidRDefault="00190287" w:rsidP="000368E6">
            <w:r>
              <w:t>Top6 / Einstellungen</w:t>
            </w:r>
          </w:p>
          <w:p w14:paraId="438790BC" w14:textId="7D740DC6" w:rsidR="00190287" w:rsidRPr="00190287" w:rsidRDefault="00190287" w:rsidP="000368E6">
            <w:r>
              <w:t xml:space="preserve">Am 22.11.23 haben Matin und </w:t>
            </w:r>
            <w:r w:rsidR="005476AA">
              <w:t>i</w:t>
            </w:r>
            <w:r>
              <w:t xml:space="preserve">ch zusammengearbeitet, um uns um die oben genannten Probleme zu kümmern. Und nach dem wir fertig waren, werden jetzt die Einstallungen korrekt gespeichert und geladen, wenn man die Activity wechselt, oder die App neu startet. Außerdem haben wir am Feld, in das man die Mitarbeiterschlüssel eingeben wird, weitergearbeitet. Nun werden die </w:t>
            </w:r>
            <w:r w:rsidR="00DD200B">
              <w:t>e</w:t>
            </w:r>
            <w:r>
              <w:t xml:space="preserve">ingegebenen Schlüssel gespeichert, </w:t>
            </w:r>
            <w:r w:rsidR="005476AA">
              <w:t>s</w:t>
            </w:r>
            <w:r w:rsidR="00DD200B">
              <w:t>obald man mit dem Tippen fertig ist</w:t>
            </w:r>
            <w:r>
              <w:t>. Außerdem kann man nun nur den Knopf drücken, wenn etwas im Feld steht.</w:t>
            </w:r>
          </w:p>
        </w:tc>
      </w:tr>
      <w:tr w:rsidR="00190287" w:rsidRPr="00620371" w14:paraId="1566DA41" w14:textId="77777777" w:rsidTr="005476AA">
        <w:trPr>
          <w:trHeight w:val="6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39858D4" w14:textId="3B7D1EEE" w:rsidR="00190287" w:rsidRDefault="00190287" w:rsidP="000368E6">
            <w:r>
              <w:t>Top7</w:t>
            </w:r>
            <w:r w:rsidR="005476AA">
              <w:t xml:space="preserve"> </w:t>
            </w:r>
            <w:r>
              <w:t>/ Einstellungen</w:t>
            </w:r>
          </w:p>
          <w:p w14:paraId="47D36F6F" w14:textId="5F5D04BA" w:rsidR="00190287" w:rsidRDefault="00190287" w:rsidP="000368E6">
            <w:r>
              <w:t xml:space="preserve">Am 28.11.23 habe ich mich darum gekümmert </w:t>
            </w:r>
            <w:r w:rsidR="00DD200B">
              <w:t>das, auch</w:t>
            </w:r>
            <w:r w:rsidR="00BB6AB7">
              <w:t xml:space="preserve"> </w:t>
            </w:r>
            <w:r w:rsidR="00C13ED5">
              <w:t xml:space="preserve">falls </w:t>
            </w:r>
            <w:r w:rsidR="00DD200B">
              <w:t xml:space="preserve">nichts in das Feld </w:t>
            </w:r>
            <w:r w:rsidR="00C13ED5">
              <w:t xml:space="preserve">eingetragen </w:t>
            </w:r>
            <w:r w:rsidR="00DD200B">
              <w:t>wird</w:t>
            </w:r>
            <w:r w:rsidR="001C5033">
              <w:t>, es d</w:t>
            </w:r>
            <w:r w:rsidR="00DD200B">
              <w:t>ennoch abgespeichert wird</w:t>
            </w:r>
            <w:r w:rsidR="001C5033">
              <w:t>.</w:t>
            </w:r>
            <w:r w:rsidR="00DD200B">
              <w:t xml:space="preserve"> </w:t>
            </w:r>
            <w:r w:rsidR="001C5033">
              <w:t>D</w:t>
            </w:r>
            <w:r w:rsidR="00DD200B">
              <w:t>ies stellt sicher das falsche Schlüssel nicht automatisch wieder eingefügt werden.</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75423830" w:rsidR="000950DB" w:rsidRDefault="006F7F3B" w:rsidP="00C80872">
            <w:r>
              <w:t>Mitarbeiter</w:t>
            </w:r>
            <w:r w:rsidR="00064B78">
              <w:t>schlüssel generieren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15C0FF1F" w:rsidR="000950DB" w:rsidRDefault="00F34F7A" w:rsidP="0054073E">
            <w:r>
              <w:t>08.12.23</w:t>
            </w:r>
          </w:p>
        </w:tc>
      </w:tr>
      <w:tr w:rsidR="00205C12" w:rsidRPr="00620371" w14:paraId="70B6FAE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88E0AB5" w14:textId="46306910" w:rsidR="00205C12" w:rsidRDefault="00205C12" w:rsidP="00C80872">
            <w:r>
              <w:t>Mitarbeiterlogin</w:t>
            </w:r>
          </w:p>
        </w:tc>
        <w:tc>
          <w:tcPr>
            <w:tcW w:w="2268" w:type="dxa"/>
            <w:tcBorders>
              <w:top w:val="single" w:sz="4" w:space="0" w:color="C0C0C0"/>
              <w:left w:val="single" w:sz="4" w:space="0" w:color="C0C0C0"/>
              <w:bottom w:val="single" w:sz="4" w:space="0" w:color="C0C0C0"/>
              <w:right w:val="single" w:sz="4" w:space="0" w:color="C0C0C0"/>
            </w:tcBorders>
            <w:vAlign w:val="center"/>
          </w:tcPr>
          <w:p w14:paraId="6C3D85DD" w14:textId="6044FCCE" w:rsidR="00205C12" w:rsidRDefault="00205C12"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0F454D66" w14:textId="24D4B584" w:rsidR="00205C12" w:rsidRDefault="000A2C78" w:rsidP="0054073E">
            <w:r>
              <w:t>15.12.23</w:t>
            </w:r>
          </w:p>
        </w:tc>
      </w:tr>
      <w:tr w:rsidR="000950DB" w:rsidRPr="00620371" w14:paraId="567C0AD9"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2FF52669" w:rsidR="000950DB" w:rsidRDefault="00792046" w:rsidP="006735BC">
            <w:r>
              <w:t>Registrierung / Anlegung von Accounts</w:t>
            </w:r>
          </w:p>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647331B8" w:rsidR="000950DB" w:rsidRDefault="0006127F" w:rsidP="006735B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66F648B9" w:rsidR="000950DB" w:rsidRDefault="00841812" w:rsidP="00256E93">
            <w:r>
              <w:t>01.12.23</w:t>
            </w:r>
          </w:p>
        </w:tc>
      </w:tr>
      <w:tr w:rsidR="000950DB" w:rsidRPr="00620371" w14:paraId="661F1FB4"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7BD58FAA" w:rsidR="000950DB" w:rsidRDefault="00792046" w:rsidP="00FE005B">
            <w:r>
              <w:t xml:space="preserve">Erstellen von Restaurants / </w:t>
            </w:r>
            <w:r w:rsidR="00F34F7A">
              <w:t>Erstellen von Speisekarten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1D1D1E0C" w:rsidR="000950DB" w:rsidRDefault="00841812" w:rsidP="006735B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537FF8E6" w:rsidR="000950DB" w:rsidRPr="0054073E" w:rsidRDefault="00841812" w:rsidP="009973AF">
            <w:r>
              <w:t>08.12.23</w:t>
            </w:r>
          </w:p>
        </w:tc>
      </w:tr>
      <w:tr w:rsidR="000950DB" w:rsidRPr="00620371" w14:paraId="1BFC5BF4"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6A9D59C9" w:rsidR="000950DB" w:rsidRDefault="004816FD" w:rsidP="00FE005B">
            <w:r>
              <w:t>Tisch QR-Code generieren/scannen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41A7C295" w:rsidR="000950DB" w:rsidRDefault="00F34F7A"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7E7C1480" w:rsidR="000950DB" w:rsidRDefault="00F1062E" w:rsidP="009973AF">
            <w:r>
              <w:t>08</w:t>
            </w:r>
            <w:r w:rsidR="0078196D">
              <w:t>.12.23</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2B82CD89" w:rsidR="00354041" w:rsidRDefault="00B878EF" w:rsidP="00FE005B">
            <w:r>
              <w:t>Mitarbeiter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4BEBB6BC" w:rsidR="00354041" w:rsidRDefault="00354041"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09E81D35" w:rsidR="00354041" w:rsidRDefault="00B878EF" w:rsidP="009973AF">
            <w:r>
              <w:t>15.12.23</w:t>
            </w:r>
          </w:p>
        </w:tc>
      </w:tr>
      <w:tr w:rsidR="00FD5B62"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06757FA2" w:rsidR="00FD5B62" w:rsidRDefault="00FD5B62" w:rsidP="00FE005B">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8B3CACD" w:rsidR="00FD5B62" w:rsidRDefault="00FD5B62"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3EE52554" w:rsidR="00FD5B62" w:rsidRDefault="00FD5B62" w:rsidP="009973AF">
            <w:r>
              <w:t>22.12.23</w:t>
            </w:r>
          </w:p>
        </w:tc>
      </w:tr>
      <w:tr w:rsidR="00F1062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6176925C" w:rsidR="00F1062E" w:rsidRDefault="000A63E3" w:rsidP="00FE005B">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3F93DCA5" w:rsidR="00F1062E" w:rsidRDefault="00F1062E" w:rsidP="006735B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6B385B66" w:rsidR="00F1062E" w:rsidRDefault="00444F30" w:rsidP="009973AF">
            <w:r>
              <w:t>08.12.23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DACF" w14:textId="77777777" w:rsidR="0013357E" w:rsidRDefault="0013357E" w:rsidP="00620371">
      <w:r>
        <w:separator/>
      </w:r>
    </w:p>
  </w:endnote>
  <w:endnote w:type="continuationSeparator" w:id="0">
    <w:p w14:paraId="593FA072" w14:textId="77777777" w:rsidR="0013357E" w:rsidRDefault="0013357E"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D1CDE" w14:textId="77777777" w:rsidR="0013357E" w:rsidRDefault="0013357E" w:rsidP="00620371">
      <w:r>
        <w:separator/>
      </w:r>
    </w:p>
  </w:footnote>
  <w:footnote w:type="continuationSeparator" w:id="0">
    <w:p w14:paraId="685CEE9E" w14:textId="77777777" w:rsidR="0013357E" w:rsidRDefault="0013357E"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3357E"/>
    <w:rsid w:val="00163E4E"/>
    <w:rsid w:val="00172A29"/>
    <w:rsid w:val="00190287"/>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4041"/>
    <w:rsid w:val="00355993"/>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44F30"/>
    <w:rsid w:val="00456A14"/>
    <w:rsid w:val="004635D1"/>
    <w:rsid w:val="00464CC1"/>
    <w:rsid w:val="00465BEC"/>
    <w:rsid w:val="00470AE0"/>
    <w:rsid w:val="00476EA4"/>
    <w:rsid w:val="004816FD"/>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476AA"/>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196D"/>
    <w:rsid w:val="007837CE"/>
    <w:rsid w:val="00783A14"/>
    <w:rsid w:val="00783B3E"/>
    <w:rsid w:val="00787885"/>
    <w:rsid w:val="00790606"/>
    <w:rsid w:val="00792046"/>
    <w:rsid w:val="007A0C83"/>
    <w:rsid w:val="007A2575"/>
    <w:rsid w:val="007A7450"/>
    <w:rsid w:val="007C5F6D"/>
    <w:rsid w:val="007D231D"/>
    <w:rsid w:val="007D4CBD"/>
    <w:rsid w:val="007F50CA"/>
    <w:rsid w:val="00810BE5"/>
    <w:rsid w:val="00811E06"/>
    <w:rsid w:val="00813F41"/>
    <w:rsid w:val="00832CD0"/>
    <w:rsid w:val="008355C8"/>
    <w:rsid w:val="00837061"/>
    <w:rsid w:val="00841812"/>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23FE"/>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6065"/>
    <w:rsid w:val="00AE56B3"/>
    <w:rsid w:val="00AE767A"/>
    <w:rsid w:val="00B009FE"/>
    <w:rsid w:val="00B04612"/>
    <w:rsid w:val="00B0581B"/>
    <w:rsid w:val="00B15BD0"/>
    <w:rsid w:val="00B24FFB"/>
    <w:rsid w:val="00B407EB"/>
    <w:rsid w:val="00B40BE5"/>
    <w:rsid w:val="00B42AF5"/>
    <w:rsid w:val="00B55C58"/>
    <w:rsid w:val="00B57BC5"/>
    <w:rsid w:val="00B65D5D"/>
    <w:rsid w:val="00B75D63"/>
    <w:rsid w:val="00B827BF"/>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186"/>
    <w:rsid w:val="00C13ED5"/>
    <w:rsid w:val="00C3117C"/>
    <w:rsid w:val="00C34DB1"/>
    <w:rsid w:val="00C478FE"/>
    <w:rsid w:val="00C748BF"/>
    <w:rsid w:val="00C77D15"/>
    <w:rsid w:val="00C77E79"/>
    <w:rsid w:val="00C803C7"/>
    <w:rsid w:val="00C80638"/>
    <w:rsid w:val="00C80872"/>
    <w:rsid w:val="00C94ABA"/>
    <w:rsid w:val="00CB2091"/>
    <w:rsid w:val="00CB3D91"/>
    <w:rsid w:val="00CB4ED2"/>
    <w:rsid w:val="00CB54B3"/>
    <w:rsid w:val="00CB56A2"/>
    <w:rsid w:val="00CB5F5A"/>
    <w:rsid w:val="00CC1FAD"/>
    <w:rsid w:val="00CC3362"/>
    <w:rsid w:val="00CC55AC"/>
    <w:rsid w:val="00CC7711"/>
    <w:rsid w:val="00CD4C2A"/>
    <w:rsid w:val="00CD7A7A"/>
    <w:rsid w:val="00CF472A"/>
    <w:rsid w:val="00D0795A"/>
    <w:rsid w:val="00D1659D"/>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200B"/>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4C8C"/>
    <w:rsid w:val="00F2776D"/>
    <w:rsid w:val="00F34F7A"/>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D5B62"/>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413</Words>
  <Characters>2604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Silas Schäffer</cp:lastModifiedBy>
  <cp:revision>2</cp:revision>
  <cp:lastPrinted>2020-05-06T07:29:00Z</cp:lastPrinted>
  <dcterms:created xsi:type="dcterms:W3CDTF">2023-12-01T13:46:00Z</dcterms:created>
  <dcterms:modified xsi:type="dcterms:W3CDTF">2023-12-01T13:46:00Z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