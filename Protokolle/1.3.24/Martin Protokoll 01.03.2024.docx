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 xml:space="preserve">Seminarkurs </w:t>
            </w:r>
            <w:proofErr w:type="spellStart"/>
            <w:r>
              <w:rPr>
                <w:sz w:val="32"/>
                <w:szCs w:val="32"/>
              </w:rPr>
              <w:t>Explore</w:t>
            </w:r>
            <w:proofErr w:type="spellEnd"/>
            <w:r>
              <w:rPr>
                <w:sz w:val="32"/>
                <w:szCs w:val="32"/>
              </w:rPr>
              <w:t xml:space="preserv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1846329E" w:rsidR="003D7B9A" w:rsidRPr="00B04612" w:rsidRDefault="0078087C">
            <w:r>
              <w:t>01.03.2024</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D6CE0BD" w:rsidR="003D7B9A" w:rsidRPr="00B04612" w:rsidRDefault="0078087C">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0C0BA5BE" w:rsidR="003D7B9A" w:rsidRPr="00B04612" w:rsidRDefault="0078087C">
            <w:r>
              <w:t xml:space="preserve">Flo Kreher, Lukas </w:t>
            </w:r>
            <w:r w:rsidRPr="0038486C">
              <w:t>Kornmayer</w:t>
            </w:r>
            <w:r>
              <w:t>, Silas Schäffer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bookmarkEnd w:id="1"/>
      <w:tr w:rsidR="0078087C" w:rsidRPr="00620371" w14:paraId="55199B1B"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1921D030" w14:textId="2AC8CF90" w:rsidR="0078087C" w:rsidRPr="00F51062" w:rsidRDefault="0078087C" w:rsidP="0078087C">
            <w:pPr>
              <w:rPr>
                <w:b/>
                <w:bCs/>
                <w:sz w:val="14"/>
                <w:szCs w:val="14"/>
              </w:rPr>
            </w:pPr>
            <w:r w:rsidRPr="00F51062">
              <w:rPr>
                <w:b/>
                <w:bCs/>
                <w:sz w:val="14"/>
                <w:szCs w:val="14"/>
              </w:rPr>
              <w:t xml:space="preserve">Top 1 / </w:t>
            </w:r>
            <w:r>
              <w:rPr>
                <w:b/>
                <w:bCs/>
                <w:sz w:val="14"/>
                <w:szCs w:val="14"/>
              </w:rPr>
              <w:t>Zusammenführen der Android App</w:t>
            </w:r>
          </w:p>
          <w:p w14:paraId="49E79A5C" w14:textId="0F9FF99A" w:rsidR="0078087C" w:rsidRDefault="004E6D5A" w:rsidP="0078087C">
            <w:r w:rsidRPr="004E6D5A">
              <w:rPr>
                <w:sz w:val="14"/>
                <w:szCs w:val="14"/>
              </w:rPr>
              <w:t>Während des vergangenen Wochenendes vor der Zwischenpräsentation habe ich intensiv daran gearbeitet, die Android-App auf einen einheitlichen Stand zu bringen. Dies umfasste eine Vielzahl von Anpassungen, angefangen bei kleinen Details wie der Einstellung einer universellen Schriftgröße bis hin zu umfassenden Überarbeitungen der Designs für Recycler Viewer und Header. Ein besonderes Augenmerk galt der Funktionalität des Layout-Headers, der für jede Activity angepasst werden musste. Die Herausforderung bestand darin, die App als zusammenhängendes Ganzes zu präsentieren, anstatt sie als Ansammlung verschiedener Teile darzustellen, die später zusammengefügt wurden.</w:t>
            </w:r>
          </w:p>
        </w:tc>
      </w:tr>
      <w:tr w:rsidR="004E6D5A" w:rsidRPr="00620371" w14:paraId="0A700242" w14:textId="77777777" w:rsidTr="000950DB">
        <w:trPr>
          <w:trHeight w:val="94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AE098B5" w14:textId="0268222F" w:rsidR="00BB519A" w:rsidRPr="00F51062" w:rsidRDefault="00BB519A" w:rsidP="00BB519A">
            <w:pPr>
              <w:rPr>
                <w:b/>
                <w:bCs/>
                <w:sz w:val="14"/>
                <w:szCs w:val="14"/>
              </w:rPr>
            </w:pPr>
            <w:r w:rsidRPr="00F51062">
              <w:rPr>
                <w:b/>
                <w:bCs/>
                <w:sz w:val="14"/>
                <w:szCs w:val="14"/>
              </w:rPr>
              <w:t xml:space="preserve">Top </w:t>
            </w:r>
            <w:r>
              <w:rPr>
                <w:b/>
                <w:bCs/>
                <w:sz w:val="14"/>
                <w:szCs w:val="14"/>
              </w:rPr>
              <w:t>2</w:t>
            </w:r>
            <w:r w:rsidRPr="00F51062">
              <w:rPr>
                <w:b/>
                <w:bCs/>
                <w:sz w:val="14"/>
                <w:szCs w:val="14"/>
              </w:rPr>
              <w:t xml:space="preserve"> / </w:t>
            </w:r>
            <w:r>
              <w:rPr>
                <w:b/>
                <w:bCs/>
                <w:sz w:val="14"/>
                <w:szCs w:val="14"/>
              </w:rPr>
              <w:t>Bugfixes</w:t>
            </w:r>
          </w:p>
          <w:p w14:paraId="59075C62" w14:textId="70545CDC" w:rsidR="004E6D5A" w:rsidRPr="0078087C" w:rsidRDefault="00BB519A" w:rsidP="00BB519A">
            <w:pPr>
              <w:rPr>
                <w:sz w:val="14"/>
                <w:szCs w:val="14"/>
              </w:rPr>
            </w:pPr>
            <w:r w:rsidRPr="00BB519A">
              <w:rPr>
                <w:sz w:val="14"/>
                <w:szCs w:val="14"/>
              </w:rPr>
              <w:t>Während des Zusammenführungsprozesses der App habe ich mich intensiv darum gekümmert, sämtliche bekannten Bugs, die von allen Projektmitgliedern gemeldet wurden, zu beheben. Der Zeitaufwand für diesen Vorgang verlängerte sich, da im Laufe des Prozesses ständig weitere versteckte Bugs auftraten und zur Liste hinzugefügt wurden.</w:t>
            </w:r>
          </w:p>
        </w:tc>
      </w:tr>
      <w:tr w:rsidR="00BB519A" w:rsidRPr="00620371" w14:paraId="746F3154"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B12011A" w14:textId="01E5F055" w:rsidR="00BB519A" w:rsidRPr="00F51062" w:rsidRDefault="00BB519A" w:rsidP="00BB519A">
            <w:pPr>
              <w:rPr>
                <w:b/>
                <w:bCs/>
                <w:sz w:val="14"/>
                <w:szCs w:val="14"/>
              </w:rPr>
            </w:pPr>
            <w:r w:rsidRPr="00F51062">
              <w:rPr>
                <w:b/>
                <w:bCs/>
                <w:sz w:val="14"/>
                <w:szCs w:val="14"/>
              </w:rPr>
              <w:t xml:space="preserve">Top </w:t>
            </w:r>
            <w:r>
              <w:rPr>
                <w:b/>
                <w:bCs/>
                <w:sz w:val="14"/>
                <w:szCs w:val="14"/>
              </w:rPr>
              <w:t>3</w:t>
            </w:r>
            <w:r w:rsidRPr="00F51062">
              <w:rPr>
                <w:b/>
                <w:bCs/>
                <w:sz w:val="14"/>
                <w:szCs w:val="14"/>
              </w:rPr>
              <w:t xml:space="preserve"> / </w:t>
            </w:r>
            <w:r>
              <w:rPr>
                <w:b/>
                <w:bCs/>
                <w:sz w:val="14"/>
                <w:szCs w:val="14"/>
              </w:rPr>
              <w:t>Zwischenpräsentation PowerPoint</w:t>
            </w:r>
          </w:p>
          <w:p w14:paraId="48295358" w14:textId="3CC11218" w:rsidR="00BB519A" w:rsidRDefault="00BB519A" w:rsidP="00BB519A">
            <w:r w:rsidRPr="004E6D5A">
              <w:rPr>
                <w:sz w:val="14"/>
                <w:szCs w:val="14"/>
              </w:rPr>
              <w:t xml:space="preserve">In der Woche der Zwischenpräsentation haben wir uns intensiv zusammengesetzt, um die Präsentation zu perfektionieren. In diesem Kontext habe ich Screenshots von den verschiedenen </w:t>
            </w:r>
            <w:proofErr w:type="spellStart"/>
            <w:r w:rsidRPr="004E6D5A">
              <w:rPr>
                <w:sz w:val="14"/>
                <w:szCs w:val="14"/>
              </w:rPr>
              <w:t>Activities</w:t>
            </w:r>
            <w:proofErr w:type="spellEnd"/>
            <w:r w:rsidRPr="004E6D5A">
              <w:rPr>
                <w:sz w:val="14"/>
                <w:szCs w:val="14"/>
              </w:rPr>
              <w:t xml:space="preserve"> erstellt und sie anschließend in eine ansprechende PowerPoint-Präsentation integriert. Dieser Prozess half nicht nur dabei, die Inhalte visuell ansprechend zu präsentieren, sondern trug auch dazu bei, die gesamte Präsentation effektiv zu gestalten.</w:t>
            </w:r>
          </w:p>
        </w:tc>
      </w:tr>
      <w:tr w:rsidR="00BB519A" w:rsidRPr="00620371" w14:paraId="5EA164BA" w14:textId="77777777" w:rsidTr="000950DB">
        <w:trPr>
          <w:trHeight w:val="53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5DFFFC7" w14:textId="0A470E03" w:rsidR="00BB519A" w:rsidRPr="00F51062" w:rsidRDefault="00BB519A" w:rsidP="00BB519A">
            <w:pPr>
              <w:rPr>
                <w:b/>
                <w:bCs/>
                <w:sz w:val="14"/>
                <w:szCs w:val="14"/>
              </w:rPr>
            </w:pPr>
            <w:r w:rsidRPr="00F51062">
              <w:rPr>
                <w:b/>
                <w:bCs/>
                <w:sz w:val="14"/>
                <w:szCs w:val="14"/>
              </w:rPr>
              <w:t xml:space="preserve">Top </w:t>
            </w:r>
            <w:r>
              <w:rPr>
                <w:b/>
                <w:bCs/>
                <w:sz w:val="14"/>
                <w:szCs w:val="14"/>
              </w:rPr>
              <w:t>4</w:t>
            </w:r>
            <w:r w:rsidRPr="00F51062">
              <w:rPr>
                <w:b/>
                <w:bCs/>
                <w:sz w:val="14"/>
                <w:szCs w:val="14"/>
              </w:rPr>
              <w:t xml:space="preserve"> / </w:t>
            </w:r>
            <w:r>
              <w:rPr>
                <w:b/>
                <w:bCs/>
                <w:sz w:val="14"/>
                <w:szCs w:val="14"/>
              </w:rPr>
              <w:t>Erstellen der Flutter App</w:t>
            </w:r>
          </w:p>
          <w:p w14:paraId="4E81A4F0" w14:textId="0D646610" w:rsidR="00BB519A" w:rsidRDefault="00BB519A" w:rsidP="00BB519A">
            <w:r w:rsidRPr="001C1A72">
              <w:rPr>
                <w:sz w:val="14"/>
                <w:szCs w:val="14"/>
              </w:rPr>
              <w:t xml:space="preserve">Die Entwicklung der Flutter-App hat bereits begonnen, wobei mein Fokus zunächst auf der Integration der </w:t>
            </w:r>
            <w:proofErr w:type="spellStart"/>
            <w:r w:rsidRPr="001C1A72">
              <w:rPr>
                <w:sz w:val="14"/>
                <w:szCs w:val="14"/>
              </w:rPr>
              <w:t>Firebase</w:t>
            </w:r>
            <w:proofErr w:type="spellEnd"/>
            <w:r w:rsidRPr="001C1A72">
              <w:rPr>
                <w:sz w:val="14"/>
                <w:szCs w:val="14"/>
              </w:rPr>
              <w:t>-Datenbank und dem Anmeldevorgang lag. Ein besonderes Highlight war die erfolgreiche Implementierung der Flutter-App auf iOS, was jedoch mit der Herausforderung einherging, nicht nur auf dem Android-Emulator, sondern auch auf einem iPhone alle Funktionen zu testen. Trotz einiger Hürden war es mir wichtig, einen reibungslosen Ablauf sicherzustellen und sicherzustellen, dass die App auf beiden Plattformen einwandfrei funktioniert.</w:t>
            </w:r>
          </w:p>
        </w:tc>
      </w:tr>
      <w:tr w:rsidR="00BB519A" w:rsidRPr="00620371" w14:paraId="452905AE" w14:textId="77777777" w:rsidTr="003B1F2D">
        <w:trPr>
          <w:trHeight w:val="37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FAC3573" w14:textId="5BB31816" w:rsidR="00BB519A" w:rsidRPr="00F51062" w:rsidRDefault="00BB519A" w:rsidP="00BB519A">
            <w:pPr>
              <w:rPr>
                <w:b/>
                <w:bCs/>
                <w:sz w:val="14"/>
                <w:szCs w:val="14"/>
              </w:rPr>
            </w:pPr>
            <w:r w:rsidRPr="00F51062">
              <w:rPr>
                <w:b/>
                <w:bCs/>
                <w:sz w:val="14"/>
                <w:szCs w:val="14"/>
              </w:rPr>
              <w:t xml:space="preserve">Top </w:t>
            </w:r>
            <w:r>
              <w:rPr>
                <w:b/>
                <w:bCs/>
                <w:sz w:val="14"/>
                <w:szCs w:val="14"/>
              </w:rPr>
              <w:t>5</w:t>
            </w:r>
            <w:r w:rsidRPr="00F51062">
              <w:rPr>
                <w:b/>
                <w:bCs/>
                <w:sz w:val="14"/>
                <w:szCs w:val="14"/>
              </w:rPr>
              <w:t xml:space="preserve"> / </w:t>
            </w:r>
            <w:r>
              <w:rPr>
                <w:b/>
                <w:bCs/>
                <w:sz w:val="14"/>
                <w:szCs w:val="14"/>
              </w:rPr>
              <w:t>Struktur der Flutter App</w:t>
            </w:r>
          </w:p>
          <w:p w14:paraId="5FD68E96" w14:textId="6C8B5B1C" w:rsidR="00BB519A" w:rsidRDefault="00BB519A" w:rsidP="00BB519A">
            <w:r w:rsidRPr="001C1A72">
              <w:rPr>
                <w:sz w:val="14"/>
                <w:szCs w:val="14"/>
              </w:rPr>
              <w:t>Da die Flutter-App das endgültige Produkt repräsentieren wird, habe ich viel Zeit investiert, um von Anfang an eine solide Struktur zu schaffen. Dies sollte nicht nur einen reibungslosen Entwicklungsprozess ermöglichen, sondern auch den Stress beim Zusammenführen reduzieren. Aufgrund meiner relativen Neuartigkeit im Umgang mit der Flutter SDK und Dart habe ich zahlreiche Stunden mit der Dokumentation verbracht, um sicherzustellen, dass ich von Anfang an die richtigen Entscheidungen treffe und eine solide Grundlage für die Entwicklung schaffe.</w:t>
            </w:r>
          </w:p>
        </w:tc>
      </w:tr>
      <w:tr w:rsidR="00BB519A" w:rsidRPr="00620371" w14:paraId="42C85503"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9333550" w14:textId="7A5052D6" w:rsidR="00BB519A" w:rsidRPr="00F51062" w:rsidRDefault="00BB519A" w:rsidP="00BB519A">
            <w:pPr>
              <w:rPr>
                <w:b/>
                <w:bCs/>
                <w:sz w:val="14"/>
                <w:szCs w:val="14"/>
              </w:rPr>
            </w:pPr>
            <w:r w:rsidRPr="00F51062">
              <w:rPr>
                <w:b/>
                <w:bCs/>
                <w:sz w:val="14"/>
                <w:szCs w:val="14"/>
              </w:rPr>
              <w:t xml:space="preserve">Top </w:t>
            </w:r>
            <w:r>
              <w:rPr>
                <w:b/>
                <w:bCs/>
                <w:sz w:val="14"/>
                <w:szCs w:val="14"/>
              </w:rPr>
              <w:t>6</w:t>
            </w:r>
            <w:r w:rsidRPr="00F51062">
              <w:rPr>
                <w:b/>
                <w:bCs/>
                <w:sz w:val="14"/>
                <w:szCs w:val="14"/>
              </w:rPr>
              <w:t xml:space="preserve"> / </w:t>
            </w:r>
            <w:r>
              <w:rPr>
                <w:b/>
                <w:bCs/>
                <w:sz w:val="14"/>
                <w:szCs w:val="14"/>
              </w:rPr>
              <w:t>Dashboard und Startseite</w:t>
            </w:r>
          </w:p>
          <w:p w14:paraId="438790BC" w14:textId="7C910684" w:rsidR="00BB519A" w:rsidRPr="00E1280D" w:rsidRDefault="00BB519A" w:rsidP="00BB519A">
            <w:pPr>
              <w:rPr>
                <w:color w:val="C00000"/>
              </w:rPr>
            </w:pPr>
            <w:r w:rsidRPr="001C1A72">
              <w:rPr>
                <w:sz w:val="14"/>
                <w:szCs w:val="14"/>
              </w:rPr>
              <w:t>In der Flutter-App konnte ich erfolgreich zahlreiche Funktionen der Android-App implementieren, darunter das Anzeigen der Google Maps-Karte auf der Startseite und das Erstellen eines Dashboards für das Restaurant. Diese Fortschritte spiegeln nicht nur die erfolgreiche Integration von Funktionen wider, sondern unterstreichen auch die Leistungsfähigkeit von Flutter bei der Umsetzung anspruchsvoller Anforderungen.</w:t>
            </w:r>
          </w:p>
        </w:tc>
      </w:tr>
      <w:tr w:rsidR="00BB519A"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BB519A" w:rsidRPr="00B04612" w:rsidRDefault="00BB519A" w:rsidP="00BB519A"/>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BB519A" w:rsidRPr="00B04612" w:rsidRDefault="00BB519A" w:rsidP="00BB519A">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BB519A" w:rsidRPr="00B04612" w:rsidRDefault="00BB519A" w:rsidP="00BB519A">
            <w:pPr>
              <w:pStyle w:val="berschriftinGrobuchstaben"/>
            </w:pPr>
            <w:bookmarkStart w:id="3" w:name="MinuteDeadline"/>
            <w:r w:rsidRPr="00B04612">
              <w:t>Termin</w:t>
            </w:r>
            <w:bookmarkEnd w:id="3"/>
          </w:p>
        </w:tc>
      </w:tr>
      <w:tr w:rsidR="00BB519A"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BB519A" w:rsidRPr="00B04612" w:rsidRDefault="00BB519A" w:rsidP="00BB519A">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BB519A" w:rsidRPr="00B04612" w:rsidRDefault="00BB519A" w:rsidP="00BB519A"/>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BB519A" w:rsidRPr="00B04612" w:rsidRDefault="00BB519A" w:rsidP="00BB519A"/>
        </w:tc>
      </w:tr>
      <w:tr w:rsidR="00D719F0" w:rsidRPr="00620371" w14:paraId="2E3B143E" w14:textId="77777777" w:rsidTr="00E11EA9">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24B48F44" w14:textId="77777777" w:rsidR="00D719F0" w:rsidRDefault="00D719F0" w:rsidP="00E11EA9">
            <w:r>
              <w:t>Sortierte Bestellungen Bug beheben</w:t>
            </w:r>
          </w:p>
        </w:tc>
        <w:tc>
          <w:tcPr>
            <w:tcW w:w="2268" w:type="dxa"/>
            <w:tcBorders>
              <w:top w:val="single" w:sz="4" w:space="0" w:color="C0C0C0"/>
              <w:left w:val="single" w:sz="4" w:space="0" w:color="C0C0C0"/>
              <w:bottom w:val="single" w:sz="4" w:space="0" w:color="C0C0C0"/>
              <w:right w:val="single" w:sz="4" w:space="0" w:color="C0C0C0"/>
            </w:tcBorders>
            <w:vAlign w:val="center"/>
          </w:tcPr>
          <w:p w14:paraId="3DE8D861" w14:textId="77777777" w:rsidR="00D719F0" w:rsidRDefault="00D719F0" w:rsidP="00E11EA9">
            <w:r>
              <w:t>Florian Kreher</w:t>
            </w:r>
          </w:p>
        </w:tc>
        <w:tc>
          <w:tcPr>
            <w:tcW w:w="1407" w:type="dxa"/>
            <w:tcBorders>
              <w:top w:val="single" w:sz="4" w:space="0" w:color="C0C0C0"/>
              <w:left w:val="single" w:sz="4" w:space="0" w:color="C0C0C0"/>
              <w:bottom w:val="single" w:sz="4" w:space="0" w:color="C0C0C0"/>
              <w:right w:val="single" w:sz="4" w:space="0" w:color="C0C0C0"/>
            </w:tcBorders>
            <w:vAlign w:val="center"/>
          </w:tcPr>
          <w:p w14:paraId="28C1CF51" w14:textId="77777777" w:rsidR="00D719F0" w:rsidRDefault="00D719F0" w:rsidP="00E11EA9">
            <w:r>
              <w:t>15.03.2024</w:t>
            </w:r>
          </w:p>
        </w:tc>
      </w:tr>
      <w:tr w:rsidR="00D719F0" w:rsidRPr="00620371" w14:paraId="0A976E36" w14:textId="77777777" w:rsidTr="00E11EA9">
        <w:trPr>
          <w:trHeight w:val="36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2B8462BF" w14:textId="77777777" w:rsidR="00D719F0" w:rsidRDefault="00D719F0" w:rsidP="00E11EA9">
            <w:r>
              <w:t>In Flutter einarbeiten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10CCF329" w14:textId="77777777" w:rsidR="00D719F0" w:rsidRDefault="00D719F0" w:rsidP="00E11EA9">
            <w:r>
              <w:t>Florian Kreher</w:t>
            </w:r>
          </w:p>
        </w:tc>
        <w:tc>
          <w:tcPr>
            <w:tcW w:w="1407" w:type="dxa"/>
            <w:tcBorders>
              <w:top w:val="single" w:sz="4" w:space="0" w:color="C0C0C0"/>
              <w:left w:val="single" w:sz="4" w:space="0" w:color="C0C0C0"/>
              <w:bottom w:val="single" w:sz="4" w:space="0" w:color="C0C0C0"/>
              <w:right w:val="single" w:sz="4" w:space="0" w:color="C0C0C0"/>
            </w:tcBorders>
            <w:vAlign w:val="center"/>
          </w:tcPr>
          <w:p w14:paraId="21992119" w14:textId="77777777" w:rsidR="00D719F0" w:rsidRDefault="00D719F0" w:rsidP="00E11EA9">
            <w:r>
              <w:t>31.03.2024</w:t>
            </w:r>
          </w:p>
        </w:tc>
      </w:tr>
      <w:tr w:rsidR="00D719F0" w:rsidRPr="00620371" w14:paraId="5DECA6AC" w14:textId="77777777" w:rsidTr="00E11EA9">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6E6BD4F2" w14:textId="77777777" w:rsidR="00D719F0" w:rsidRDefault="00D719F0" w:rsidP="00E11EA9">
            <w:r>
              <w:t>Tischansicht in Flutter erstellen</w:t>
            </w:r>
          </w:p>
        </w:tc>
        <w:tc>
          <w:tcPr>
            <w:tcW w:w="2268" w:type="dxa"/>
            <w:tcBorders>
              <w:top w:val="single" w:sz="4" w:space="0" w:color="C0C0C0"/>
              <w:left w:val="single" w:sz="4" w:space="0" w:color="C0C0C0"/>
              <w:bottom w:val="single" w:sz="4" w:space="0" w:color="C0C0C0"/>
              <w:right w:val="single" w:sz="4" w:space="0" w:color="C0C0C0"/>
            </w:tcBorders>
            <w:vAlign w:val="center"/>
          </w:tcPr>
          <w:p w14:paraId="39D5451F" w14:textId="77777777" w:rsidR="00D719F0" w:rsidRDefault="00D719F0" w:rsidP="00E11EA9">
            <w:r>
              <w:t>Florian Kreher</w:t>
            </w:r>
          </w:p>
        </w:tc>
        <w:tc>
          <w:tcPr>
            <w:tcW w:w="1407" w:type="dxa"/>
            <w:tcBorders>
              <w:top w:val="single" w:sz="4" w:space="0" w:color="C0C0C0"/>
              <w:left w:val="single" w:sz="4" w:space="0" w:color="C0C0C0"/>
              <w:bottom w:val="single" w:sz="4" w:space="0" w:color="C0C0C0"/>
              <w:right w:val="single" w:sz="4" w:space="0" w:color="C0C0C0"/>
            </w:tcBorders>
            <w:vAlign w:val="center"/>
          </w:tcPr>
          <w:p w14:paraId="45C97DD1" w14:textId="77777777" w:rsidR="00D719F0" w:rsidRPr="0054073E" w:rsidRDefault="00D719F0" w:rsidP="00E11EA9">
            <w:r>
              <w:t>31.03.2024</w:t>
            </w:r>
          </w:p>
        </w:tc>
      </w:tr>
      <w:tr w:rsidR="00BB519A" w:rsidRPr="00620371" w14:paraId="1BFC5BF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06DC0BA" w14:textId="6CBEDE11" w:rsidR="00BB519A" w:rsidRDefault="00D719F0" w:rsidP="00BB519A">
            <w:r>
              <w:t>Speisekarte in Flutter-App bearbeiten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1D878ACC" w14:textId="789367DF" w:rsidR="00BB519A" w:rsidRDefault="00D719F0" w:rsidP="00BB519A">
            <w:r>
              <w:t>Martin Rid</w:t>
            </w:r>
          </w:p>
        </w:tc>
        <w:tc>
          <w:tcPr>
            <w:tcW w:w="1407" w:type="dxa"/>
            <w:tcBorders>
              <w:top w:val="single" w:sz="4" w:space="0" w:color="C0C0C0"/>
              <w:left w:val="single" w:sz="4" w:space="0" w:color="C0C0C0"/>
              <w:bottom w:val="single" w:sz="4" w:space="0" w:color="C0C0C0"/>
              <w:right w:val="single" w:sz="4" w:space="0" w:color="C0C0C0"/>
            </w:tcBorders>
            <w:vAlign w:val="center"/>
          </w:tcPr>
          <w:p w14:paraId="73E464CF" w14:textId="4B1FD3B9" w:rsidR="00BB519A" w:rsidRDefault="00D719F0" w:rsidP="00BB519A">
            <w:r>
              <w:t>31.03.2024</w:t>
            </w:r>
          </w:p>
        </w:tc>
      </w:tr>
    </w:tbl>
    <w:p w14:paraId="4DDBEF00" w14:textId="77777777" w:rsidR="003D7B9A" w:rsidRPr="00B04612" w:rsidRDefault="003D7B9A">
      <w:bookmarkStart w:id="5" w:name="MinuteAdditional"/>
      <w:bookmarkEnd w:id="5"/>
    </w:p>
    <w:sectPr w:rsidR="003D7B9A" w:rsidRPr="00B04612" w:rsidSect="00333124">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D5706" w14:textId="77777777" w:rsidR="00333124" w:rsidRDefault="00333124" w:rsidP="00620371">
      <w:r>
        <w:separator/>
      </w:r>
    </w:p>
  </w:endnote>
  <w:endnote w:type="continuationSeparator" w:id="0">
    <w:p w14:paraId="72AB8EC9" w14:textId="77777777" w:rsidR="00333124" w:rsidRDefault="00333124"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AAE7D" w14:textId="77777777" w:rsidR="00333124" w:rsidRDefault="00333124" w:rsidP="00620371">
      <w:r>
        <w:separator/>
      </w:r>
    </w:p>
  </w:footnote>
  <w:footnote w:type="continuationSeparator" w:id="0">
    <w:p w14:paraId="3F8D6734" w14:textId="77777777" w:rsidR="00333124" w:rsidRDefault="00333124"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w:t>
    </w:r>
    <w:proofErr w:type="spellStart"/>
    <w:r>
      <w:rPr>
        <w:rFonts w:asciiTheme="majorHAnsi" w:eastAsiaTheme="majorEastAsia" w:hAnsiTheme="majorHAnsi" w:cstheme="majorBidi"/>
        <w:sz w:val="26"/>
        <w:szCs w:val="26"/>
      </w:rPr>
      <w:t>Explore</w:t>
    </w:r>
    <w:proofErr w:type="spellEnd"/>
    <w:r>
      <w:rPr>
        <w:rFonts w:asciiTheme="majorHAnsi" w:eastAsiaTheme="majorEastAsia" w:hAnsiTheme="majorHAnsi" w:cstheme="majorBidi"/>
        <w:sz w:val="26"/>
        <w:szCs w:val="26"/>
      </w:rPr>
      <w:t xml:space="preserv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285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273C7"/>
    <w:rsid w:val="001279BF"/>
    <w:rsid w:val="0013091B"/>
    <w:rsid w:val="00163E4E"/>
    <w:rsid w:val="00172A29"/>
    <w:rsid w:val="001A6B75"/>
    <w:rsid w:val="001C1A72"/>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C2AF1"/>
    <w:rsid w:val="002D3A32"/>
    <w:rsid w:val="002E50F0"/>
    <w:rsid w:val="002F6904"/>
    <w:rsid w:val="0030219C"/>
    <w:rsid w:val="003036AF"/>
    <w:rsid w:val="00305BDE"/>
    <w:rsid w:val="00305E98"/>
    <w:rsid w:val="003163E0"/>
    <w:rsid w:val="00321B53"/>
    <w:rsid w:val="00326A1A"/>
    <w:rsid w:val="003270C4"/>
    <w:rsid w:val="00333124"/>
    <w:rsid w:val="00342CB4"/>
    <w:rsid w:val="0034384C"/>
    <w:rsid w:val="0034518F"/>
    <w:rsid w:val="00352175"/>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E6D5A"/>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87C"/>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1A58"/>
    <w:rsid w:val="00A953B4"/>
    <w:rsid w:val="00A96F9A"/>
    <w:rsid w:val="00AA4AE1"/>
    <w:rsid w:val="00AB00AA"/>
    <w:rsid w:val="00AB096E"/>
    <w:rsid w:val="00AC35C7"/>
    <w:rsid w:val="00AC3B56"/>
    <w:rsid w:val="00AD0591"/>
    <w:rsid w:val="00AD6065"/>
    <w:rsid w:val="00AE56B3"/>
    <w:rsid w:val="00B009FE"/>
    <w:rsid w:val="00B04612"/>
    <w:rsid w:val="00B0581B"/>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519A"/>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4ABA"/>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13F3"/>
    <w:rsid w:val="00D57E4E"/>
    <w:rsid w:val="00D67B3D"/>
    <w:rsid w:val="00D702B2"/>
    <w:rsid w:val="00D719F0"/>
    <w:rsid w:val="00D75ED9"/>
    <w:rsid w:val="00D80112"/>
    <w:rsid w:val="00D953A6"/>
    <w:rsid w:val="00DA56E9"/>
    <w:rsid w:val="00DA5748"/>
    <w:rsid w:val="00DA733D"/>
    <w:rsid w:val="00DB23D1"/>
    <w:rsid w:val="00DC3D45"/>
    <w:rsid w:val="00DC5F75"/>
    <w:rsid w:val="00DD6638"/>
    <w:rsid w:val="00DE2BAB"/>
    <w:rsid w:val="00DE66E5"/>
    <w:rsid w:val="00DF074D"/>
    <w:rsid w:val="00E1280D"/>
    <w:rsid w:val="00E13E48"/>
    <w:rsid w:val="00E21C67"/>
    <w:rsid w:val="00E23028"/>
    <w:rsid w:val="00E25AC5"/>
    <w:rsid w:val="00E34343"/>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54227">
      <w:bodyDiv w:val="1"/>
      <w:marLeft w:val="0"/>
      <w:marRight w:val="0"/>
      <w:marTop w:val="0"/>
      <w:marBottom w:val="0"/>
      <w:divBdr>
        <w:top w:val="none" w:sz="0" w:space="0" w:color="auto"/>
        <w:left w:val="none" w:sz="0" w:space="0" w:color="auto"/>
        <w:bottom w:val="none" w:sz="0" w:space="0" w:color="auto"/>
        <w:right w:val="none" w:sz="0" w:space="0" w:color="auto"/>
      </w:divBdr>
    </w:div>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2096047382">
      <w:bodyDiv w:val="1"/>
      <w:marLeft w:val="0"/>
      <w:marRight w:val="0"/>
      <w:marTop w:val="0"/>
      <w:marBottom w:val="0"/>
      <w:divBdr>
        <w:top w:val="none" w:sz="0" w:space="0" w:color="auto"/>
        <w:left w:val="none" w:sz="0" w:space="0" w:color="auto"/>
        <w:bottom w:val="none" w:sz="0" w:space="0" w:color="auto"/>
        <w:right w:val="none" w:sz="0" w:space="0" w:color="auto"/>
      </w:divBdr>
      <w:divsChild>
        <w:div w:id="219220252">
          <w:marLeft w:val="0"/>
          <w:marRight w:val="0"/>
          <w:marTop w:val="0"/>
          <w:marBottom w:val="0"/>
          <w:divBdr>
            <w:top w:val="none" w:sz="0" w:space="0" w:color="auto"/>
            <w:left w:val="none" w:sz="0" w:space="0" w:color="auto"/>
            <w:bottom w:val="none" w:sz="0" w:space="0" w:color="auto"/>
            <w:right w:val="none" w:sz="0" w:space="0" w:color="auto"/>
          </w:divBdr>
          <w:divsChild>
            <w:div w:id="542137791">
              <w:marLeft w:val="0"/>
              <w:marRight w:val="0"/>
              <w:marTop w:val="0"/>
              <w:marBottom w:val="0"/>
              <w:divBdr>
                <w:top w:val="none" w:sz="0" w:space="0" w:color="auto"/>
                <w:left w:val="none" w:sz="0" w:space="0" w:color="auto"/>
                <w:bottom w:val="none" w:sz="0" w:space="0" w:color="auto"/>
                <w:right w:val="none" w:sz="0" w:space="0" w:color="auto"/>
              </w:divBdr>
              <w:divsChild>
                <w:div w:id="9532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494</Words>
  <Characters>3116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Office2016S0255</cp:lastModifiedBy>
  <cp:revision>4</cp:revision>
  <cp:lastPrinted>2020-05-06T07:29:00Z</cp:lastPrinted>
  <dcterms:created xsi:type="dcterms:W3CDTF">2024-03-01T14:06:00Z</dcterms:created>
  <dcterms:modified xsi:type="dcterms:W3CDTF">2024-03-01T19:26:00Z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