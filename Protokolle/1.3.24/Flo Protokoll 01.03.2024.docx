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Seminarkurs Explore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0C709AC0" w:rsidR="003D7B9A" w:rsidRPr="00B04612" w:rsidRDefault="00A82BEB">
            <w:r>
              <w:t>01.03.2024</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243F23BA" w:rsidR="003D7B9A" w:rsidRPr="00B04612" w:rsidRDefault="00A82BEB">
            <w:r>
              <w:t>Florian Kreher</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3D65FF50" w:rsidR="003D7B9A" w:rsidRPr="00B04612" w:rsidRDefault="00A82BEB">
            <w:r>
              <w:t>Silas Schäffer, Martin Rid, Lukas Kornmayer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F51921">
        <w:trPr>
          <w:trHeight w:val="417"/>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4027430" w14:textId="3BEEAFD6" w:rsidR="002A4C51" w:rsidRPr="002A4C51" w:rsidRDefault="00A82BEB" w:rsidP="002A4C51">
            <w:pPr>
              <w:rPr>
                <w:b/>
                <w:bCs/>
              </w:rPr>
            </w:pPr>
            <w:r w:rsidRPr="00A82BEB">
              <w:rPr>
                <w:b/>
                <w:bCs/>
              </w:rPr>
              <w:t>Top1 / abgeschlossene Bestellungen</w:t>
            </w:r>
          </w:p>
          <w:p w14:paraId="49E79A5C" w14:textId="45237633" w:rsidR="00A82BEB" w:rsidRPr="00A82BEB" w:rsidRDefault="002A4C51" w:rsidP="002A4C51">
            <w:r>
              <w:t>Wie bereits im letzten Protokoll angekündigt, habe ich mich daran gemacht, abgeschlossene Bestellungen, die vom Personal abgehakt wurden, nachdem sie diese beim Tisch abgeliefert haben, in einem weiteren „Tab“ beim jeweiligen Tisch anzuzeigen. Wenn ein Gericht abgehakt wird, wird die Anzahl, die bei den aktiven Bestellungen des Tisches gespeichert ist, zu den abgeschlossenen Bestellungen addiert und bei den Aktiven auf null gesetzt. So wird sichergestellt, dass bei einer Nachbestellung die Anzahl in den abgeschlossenen Bestellungen auch wirklich stimmt. Außerdem können Mitarbeiter die Bestellungen auch aus den abgeschlossenen Bestellungen zurückholen, wenn sie diese nur versehentlich abgehakt haben. Aktuell kann man den Tisch nur in der Tischansicht komplett zurücksetzen, das soll aber später mit dem Bezahlen einhergehen. Es gab keine großen Komplikationen bei der Entwicklung dieses Features, was für mich ein echter Segen war, da ich die abgeschlossenen Bestellungen unbedingt bis zur Zwischenpräsentation fertig haben wollte.</w:t>
            </w:r>
          </w:p>
        </w:tc>
      </w:tr>
      <w:tr w:rsidR="00DF2517" w:rsidRPr="00620371" w14:paraId="3EFE0804" w14:textId="77777777" w:rsidTr="00F51921">
        <w:trPr>
          <w:trHeight w:val="417"/>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19D47EF" w14:textId="3DF263B5" w:rsidR="006E4932" w:rsidRPr="006E4932" w:rsidRDefault="00DF2517" w:rsidP="006E4932">
            <w:pPr>
              <w:rPr>
                <w:b/>
                <w:bCs/>
              </w:rPr>
            </w:pPr>
            <w:r>
              <w:rPr>
                <w:b/>
                <w:bCs/>
              </w:rPr>
              <w:t>Top2 / Design</w:t>
            </w:r>
            <w:r w:rsidR="006E4932">
              <w:rPr>
                <w:b/>
                <w:bCs/>
              </w:rPr>
              <w:t xml:space="preserve"> Zusammenführung</w:t>
            </w:r>
          </w:p>
          <w:p w14:paraId="7CBECE52" w14:textId="12B8220E" w:rsidR="00DF2517" w:rsidRPr="006E4932" w:rsidRDefault="006E4932" w:rsidP="006E4932">
            <w:r>
              <w:t>In Zusammenarbeit mit Martin habe ich mich intensiv darum bemüht, das Design jeder Einzelkomponente auf den gleichen Standard zu bringen. Diese Maßnahme hat dazu geführt, dass die App nun nicht mehr wie eine Ansammlung von vier verschiedenen Anwendungen wirkt, sondern als ein einheitliches und zusammenhängendes Ganzes erscheint. Obwohl ich während des Wochenendes nur begrenzte Zeit zur Verfügung hatte, habe ich meinen Beitrag geleistet, um sicherzustellen, dass die verschiedenen Designelemente miteinander harmonieren. Den Großteil der Arbeit hat jedoch Martin übernommen.</w:t>
            </w:r>
          </w:p>
        </w:tc>
      </w:tr>
      <w:tr w:rsidR="00D77280" w:rsidRPr="00620371" w14:paraId="6E5D007A" w14:textId="77777777" w:rsidTr="00F51921">
        <w:trPr>
          <w:trHeight w:val="417"/>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DAAB300" w14:textId="5DA18C75" w:rsidR="00D77280" w:rsidRDefault="00D77280">
            <w:pPr>
              <w:rPr>
                <w:b/>
                <w:bCs/>
              </w:rPr>
            </w:pPr>
            <w:r>
              <w:rPr>
                <w:b/>
                <w:bCs/>
              </w:rPr>
              <w:t>Top</w:t>
            </w:r>
            <w:r w:rsidR="00DF2517">
              <w:rPr>
                <w:b/>
                <w:bCs/>
              </w:rPr>
              <w:t>3</w:t>
            </w:r>
            <w:r>
              <w:rPr>
                <w:b/>
                <w:bCs/>
              </w:rPr>
              <w:t xml:space="preserve"> / Zwischenpräsentation</w:t>
            </w:r>
          </w:p>
          <w:p w14:paraId="7D0971BB" w14:textId="4DBA5531" w:rsidR="00D77280" w:rsidRPr="00D77280" w:rsidRDefault="006E4932">
            <w:r>
              <w:t>Ein paar Tage vor der Zwischenpräsentation haben wir uns getroffen</w:t>
            </w:r>
            <w:r w:rsidR="00901649">
              <w:t xml:space="preserve"> u</w:t>
            </w:r>
            <w:r w:rsidR="005C01E6">
              <w:t xml:space="preserve">m diese miteinander Vorzubereiten. </w:t>
            </w:r>
            <w:r w:rsidR="00930EFA">
              <w:t>Wir haben uns dazu entschieden, dass jeder seinen eigenen Teil der App vorstellt. Um das zu ermöglichen mussten wir eine klare Struktur anfertigen. Dies erlaubte uns eine schön strukturierte und koordinierte Präsentation zu halten.</w:t>
            </w:r>
          </w:p>
        </w:tc>
      </w:tr>
      <w:tr w:rsidR="004D3A32" w:rsidRPr="00620371" w14:paraId="0A700242" w14:textId="77777777" w:rsidTr="000950DB">
        <w:trPr>
          <w:trHeight w:val="94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C2F1F2C" w14:textId="352FF8A4" w:rsidR="00F51921" w:rsidRDefault="00A82BEB" w:rsidP="00FF3E78">
            <w:pPr>
              <w:rPr>
                <w:b/>
                <w:bCs/>
              </w:rPr>
            </w:pPr>
            <w:r>
              <w:rPr>
                <w:b/>
                <w:bCs/>
              </w:rPr>
              <w:t>Top</w:t>
            </w:r>
            <w:r w:rsidR="00DF2517">
              <w:rPr>
                <w:b/>
                <w:bCs/>
              </w:rPr>
              <w:t>4</w:t>
            </w:r>
            <w:r>
              <w:rPr>
                <w:b/>
                <w:bCs/>
              </w:rPr>
              <w:t xml:space="preserve"> / Timer</w:t>
            </w:r>
          </w:p>
          <w:p w14:paraId="59075C62" w14:textId="647A929B" w:rsidR="00A82BEB" w:rsidRPr="005C01E6" w:rsidRDefault="005C01E6" w:rsidP="00FF3E78">
            <w:r>
              <w:t xml:space="preserve">Nach der Zwischenpräsentation habe ich mich um den Timer gekümmert. Dies habe ich realisiert indem ich in Lukas Code eine Methode zum Speichern der aktuellen Uhrzeit in der Datenbank implementiert habe, welche nach aufgeben der Bestellung ausgeführt wird. In der Tische Ansicht habe ich dann eine TextView für jeden Tisch hinzugefügt, welche am Ende die vergangene Zeit im Format „mm:ss“ anzeigt. Um diese zu berechnen wird sekündlich die aktuelle Zeit mit der vorher schon angesprochenen Methode gespeichert und </w:t>
            </w:r>
            <w:r w:rsidR="00B52E9A">
              <w:t xml:space="preserve">einer Methode zur Berechnung übergeben. </w:t>
            </w:r>
          </w:p>
        </w:tc>
      </w:tr>
      <w:tr w:rsidR="008355C8" w:rsidRPr="00620371" w14:paraId="746F3154" w14:textId="77777777" w:rsidTr="00FF3E78">
        <w:trPr>
          <w:trHeight w:val="36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272CA31" w14:textId="77777777" w:rsidR="00930EFA" w:rsidRDefault="00A82BEB" w:rsidP="00930EFA">
            <w:pPr>
              <w:rPr>
                <w:b/>
                <w:bCs/>
              </w:rPr>
            </w:pPr>
            <w:r w:rsidRPr="00A82BEB">
              <w:rPr>
                <w:b/>
                <w:bCs/>
              </w:rPr>
              <w:t>Top</w:t>
            </w:r>
            <w:r w:rsidR="00DF2517">
              <w:rPr>
                <w:b/>
                <w:bCs/>
              </w:rPr>
              <w:t>5</w:t>
            </w:r>
            <w:r w:rsidRPr="00A82BEB">
              <w:rPr>
                <w:b/>
                <w:bCs/>
              </w:rPr>
              <w:t xml:space="preserve"> / sortierte Bestellungen</w:t>
            </w:r>
          </w:p>
          <w:p w14:paraId="48295358" w14:textId="78C3767D" w:rsidR="00B52E9A" w:rsidRPr="00930EFA" w:rsidRDefault="00930EFA" w:rsidP="00930EFA">
            <w:pPr>
              <w:rPr>
                <w:b/>
                <w:bCs/>
              </w:rPr>
            </w:pPr>
            <w:r>
              <w:t>Nachdem der Timer erfolgreich implementiert war, widmete ich mich dem Versuch, die Tische basierend auf der vergangenen Zeit zu sortieren. Grundsätzlich funktioniert dieser Ansatz gut, solange keine neuen Bestellungen eingehen. Leider führt das Hinzufügen neuer Bestellungen derzeit dazu, dass die App abstürzt. Bedauerlicherweise hatte ich bisher noch nicht die Gelegenheit, diesen Fehler zu beheben, bin jedoch zuversichtlich, dass ich dies bis zum nächsten Protokoll umsetzen kann.</w:t>
            </w:r>
          </w:p>
        </w:tc>
      </w:tr>
      <w:bookmarkEnd w:id="1"/>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4635D1">
        <w:trPr>
          <w:trHeight w:val="36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256E93">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5A151EE2" w:rsidR="000950DB" w:rsidRDefault="003059CA" w:rsidP="00C80872">
            <w:r>
              <w:t>Sortierte Bestellungen Bug beheben</w:t>
            </w:r>
          </w:p>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27DF2E7A" w:rsidR="000950DB" w:rsidRDefault="003059CA" w:rsidP="006735BC">
            <w:r>
              <w:t>Florian Kreher</w:t>
            </w:r>
          </w:p>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255DFE4F" w:rsidR="000950DB" w:rsidRDefault="003059CA" w:rsidP="0054073E">
            <w:r>
              <w:t>15.03.2024</w:t>
            </w:r>
          </w:p>
        </w:tc>
      </w:tr>
      <w:tr w:rsidR="000950DB" w:rsidRPr="00620371" w14:paraId="567C0AD9" w14:textId="77777777" w:rsidTr="004635D1">
        <w:trPr>
          <w:trHeight w:val="36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132949F6" w14:textId="6977553B" w:rsidR="000950DB" w:rsidRDefault="003059CA" w:rsidP="006735BC">
            <w:r>
              <w:t>In Flutter einarbeiten</w:t>
            </w:r>
          </w:p>
        </w:tc>
        <w:tc>
          <w:tcPr>
            <w:tcW w:w="2268" w:type="dxa"/>
            <w:tcBorders>
              <w:top w:val="single" w:sz="4" w:space="0" w:color="C0C0C0"/>
              <w:left w:val="single" w:sz="4" w:space="0" w:color="C0C0C0"/>
              <w:bottom w:val="single" w:sz="4" w:space="0" w:color="C0C0C0"/>
              <w:right w:val="single" w:sz="4" w:space="0" w:color="C0C0C0"/>
            </w:tcBorders>
            <w:vAlign w:val="center"/>
          </w:tcPr>
          <w:p w14:paraId="3207213C" w14:textId="08FA15D4" w:rsidR="000950DB" w:rsidRDefault="003059CA" w:rsidP="006735BC">
            <w:r>
              <w:t>Florian Kreher</w:t>
            </w:r>
          </w:p>
        </w:tc>
        <w:tc>
          <w:tcPr>
            <w:tcW w:w="1407" w:type="dxa"/>
            <w:tcBorders>
              <w:top w:val="single" w:sz="4" w:space="0" w:color="C0C0C0"/>
              <w:left w:val="single" w:sz="4" w:space="0" w:color="C0C0C0"/>
              <w:bottom w:val="single" w:sz="4" w:space="0" w:color="C0C0C0"/>
              <w:right w:val="single" w:sz="4" w:space="0" w:color="C0C0C0"/>
            </w:tcBorders>
            <w:vAlign w:val="center"/>
          </w:tcPr>
          <w:p w14:paraId="5692BD7B" w14:textId="4ECEF1F4" w:rsidR="000950DB" w:rsidRDefault="003059CA" w:rsidP="00256E93">
            <w:r>
              <w:t>31.03.2024</w:t>
            </w:r>
          </w:p>
        </w:tc>
      </w:tr>
      <w:tr w:rsidR="000950DB" w:rsidRPr="00620371" w14:paraId="661F1FB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EBDF014" w14:textId="4CF5272F" w:rsidR="000950DB" w:rsidRDefault="003059CA" w:rsidP="00FE005B">
            <w:r>
              <w:t>Tischansicht in Flutter erstellen</w:t>
            </w:r>
          </w:p>
        </w:tc>
        <w:tc>
          <w:tcPr>
            <w:tcW w:w="2268" w:type="dxa"/>
            <w:tcBorders>
              <w:top w:val="single" w:sz="4" w:space="0" w:color="C0C0C0"/>
              <w:left w:val="single" w:sz="4" w:space="0" w:color="C0C0C0"/>
              <w:bottom w:val="single" w:sz="4" w:space="0" w:color="C0C0C0"/>
              <w:right w:val="single" w:sz="4" w:space="0" w:color="C0C0C0"/>
            </w:tcBorders>
            <w:vAlign w:val="center"/>
          </w:tcPr>
          <w:p w14:paraId="67B015B1" w14:textId="14BC3723" w:rsidR="000950DB" w:rsidRDefault="003059CA" w:rsidP="006735BC">
            <w:r>
              <w:t>Florian Kreher</w:t>
            </w:r>
          </w:p>
        </w:tc>
        <w:tc>
          <w:tcPr>
            <w:tcW w:w="1407" w:type="dxa"/>
            <w:tcBorders>
              <w:top w:val="single" w:sz="4" w:space="0" w:color="C0C0C0"/>
              <w:left w:val="single" w:sz="4" w:space="0" w:color="C0C0C0"/>
              <w:bottom w:val="single" w:sz="4" w:space="0" w:color="C0C0C0"/>
              <w:right w:val="single" w:sz="4" w:space="0" w:color="C0C0C0"/>
            </w:tcBorders>
            <w:vAlign w:val="center"/>
          </w:tcPr>
          <w:p w14:paraId="693D0CC0" w14:textId="3528A58E" w:rsidR="000950DB" w:rsidRPr="0054073E" w:rsidRDefault="003059CA" w:rsidP="009973AF">
            <w:r>
              <w:t>31.03.2024</w:t>
            </w:r>
          </w:p>
        </w:tc>
      </w:tr>
      <w:tr w:rsidR="000950DB" w:rsidRPr="00620371" w14:paraId="1821FEBB"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80EF5D4" w14:textId="4B9FE79E" w:rsidR="000950DB" w:rsidRDefault="000950DB" w:rsidP="00FE005B"/>
        </w:tc>
        <w:tc>
          <w:tcPr>
            <w:tcW w:w="2268" w:type="dxa"/>
            <w:tcBorders>
              <w:top w:val="single" w:sz="4" w:space="0" w:color="C0C0C0"/>
              <w:left w:val="single" w:sz="4" w:space="0" w:color="C0C0C0"/>
              <w:bottom w:val="single" w:sz="4" w:space="0" w:color="C0C0C0"/>
              <w:right w:val="single" w:sz="4" w:space="0" w:color="C0C0C0"/>
            </w:tcBorders>
            <w:vAlign w:val="center"/>
          </w:tcPr>
          <w:p w14:paraId="50F9BCB4" w14:textId="36136743"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17C91471" w14:textId="0530A415" w:rsidR="000950DB" w:rsidRPr="0054073E" w:rsidRDefault="000950DB" w:rsidP="009973AF"/>
        </w:tc>
      </w:tr>
      <w:tr w:rsidR="000950DB" w:rsidRPr="00620371" w14:paraId="1BFC5BF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06DC0BA" w14:textId="50856606" w:rsidR="000950DB" w:rsidRDefault="000950DB" w:rsidP="00FE005B"/>
        </w:tc>
        <w:tc>
          <w:tcPr>
            <w:tcW w:w="2268" w:type="dxa"/>
            <w:tcBorders>
              <w:top w:val="single" w:sz="4" w:space="0" w:color="C0C0C0"/>
              <w:left w:val="single" w:sz="4" w:space="0" w:color="C0C0C0"/>
              <w:bottom w:val="single" w:sz="4" w:space="0" w:color="C0C0C0"/>
              <w:right w:val="single" w:sz="4" w:space="0" w:color="C0C0C0"/>
            </w:tcBorders>
            <w:vAlign w:val="center"/>
          </w:tcPr>
          <w:p w14:paraId="1D878ACC" w14:textId="7752E299"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73E464CF" w14:textId="216D4092" w:rsidR="000950DB" w:rsidRDefault="000950DB" w:rsidP="009973AF"/>
        </w:tc>
      </w:tr>
    </w:tbl>
    <w:p w14:paraId="4DDBEF00" w14:textId="77777777" w:rsidR="003D7B9A" w:rsidRPr="00B04612" w:rsidRDefault="003D7B9A">
      <w:bookmarkStart w:id="5" w:name="MinuteAdditional"/>
      <w:bookmarkEnd w:id="5"/>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4EC24" w14:textId="77777777" w:rsidR="00176ADA" w:rsidRDefault="00176ADA" w:rsidP="00620371">
      <w:r>
        <w:separator/>
      </w:r>
    </w:p>
  </w:endnote>
  <w:endnote w:type="continuationSeparator" w:id="0">
    <w:p w14:paraId="57B2F2E5" w14:textId="77777777" w:rsidR="00176ADA" w:rsidRDefault="00176ADA"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58E05" w14:textId="77777777" w:rsidR="00176ADA" w:rsidRDefault="00176ADA" w:rsidP="00620371">
      <w:r>
        <w:separator/>
      </w:r>
    </w:p>
  </w:footnote>
  <w:footnote w:type="continuationSeparator" w:id="0">
    <w:p w14:paraId="773E2DD3" w14:textId="77777777" w:rsidR="00176ADA" w:rsidRDefault="00176ADA"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–Explore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88C"/>
    <w:rsid w:val="0010696D"/>
    <w:rsid w:val="00110B4A"/>
    <w:rsid w:val="00114E8B"/>
    <w:rsid w:val="001150F1"/>
    <w:rsid w:val="001273C7"/>
    <w:rsid w:val="001279BF"/>
    <w:rsid w:val="0013091B"/>
    <w:rsid w:val="00163E4E"/>
    <w:rsid w:val="00172A29"/>
    <w:rsid w:val="00176ADA"/>
    <w:rsid w:val="001A6B75"/>
    <w:rsid w:val="001C32FF"/>
    <w:rsid w:val="001C41EC"/>
    <w:rsid w:val="001D4142"/>
    <w:rsid w:val="001D6CA2"/>
    <w:rsid w:val="001D7DB1"/>
    <w:rsid w:val="001E18FD"/>
    <w:rsid w:val="001E6FE2"/>
    <w:rsid w:val="001F005E"/>
    <w:rsid w:val="001F1D49"/>
    <w:rsid w:val="001F5BE4"/>
    <w:rsid w:val="002023F1"/>
    <w:rsid w:val="00210931"/>
    <w:rsid w:val="00211DD5"/>
    <w:rsid w:val="00214C36"/>
    <w:rsid w:val="002221CE"/>
    <w:rsid w:val="00223B72"/>
    <w:rsid w:val="0023108F"/>
    <w:rsid w:val="00233173"/>
    <w:rsid w:val="00236F12"/>
    <w:rsid w:val="00240D27"/>
    <w:rsid w:val="00242403"/>
    <w:rsid w:val="00243C33"/>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A4C51"/>
    <w:rsid w:val="002C2AF1"/>
    <w:rsid w:val="002D3A32"/>
    <w:rsid w:val="002E50F0"/>
    <w:rsid w:val="002F6904"/>
    <w:rsid w:val="0030219C"/>
    <w:rsid w:val="003036AF"/>
    <w:rsid w:val="003059CA"/>
    <w:rsid w:val="00305BDE"/>
    <w:rsid w:val="00305E98"/>
    <w:rsid w:val="003163E0"/>
    <w:rsid w:val="00321B53"/>
    <w:rsid w:val="00326A1A"/>
    <w:rsid w:val="003270C4"/>
    <w:rsid w:val="00342CB4"/>
    <w:rsid w:val="0034384C"/>
    <w:rsid w:val="0034518F"/>
    <w:rsid w:val="00352175"/>
    <w:rsid w:val="00357A72"/>
    <w:rsid w:val="00362AFD"/>
    <w:rsid w:val="00376156"/>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D3A32"/>
    <w:rsid w:val="004D45F6"/>
    <w:rsid w:val="004E219A"/>
    <w:rsid w:val="004E3E01"/>
    <w:rsid w:val="004E53DE"/>
    <w:rsid w:val="004E5C90"/>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80246"/>
    <w:rsid w:val="00580D01"/>
    <w:rsid w:val="005848AB"/>
    <w:rsid w:val="00594D64"/>
    <w:rsid w:val="0059779F"/>
    <w:rsid w:val="005A7205"/>
    <w:rsid w:val="005B1D8B"/>
    <w:rsid w:val="005B565A"/>
    <w:rsid w:val="005C01E6"/>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4932"/>
    <w:rsid w:val="006E6885"/>
    <w:rsid w:val="006F568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37CE"/>
    <w:rsid w:val="00783A14"/>
    <w:rsid w:val="00783B3E"/>
    <w:rsid w:val="00787885"/>
    <w:rsid w:val="00790606"/>
    <w:rsid w:val="007A0C83"/>
    <w:rsid w:val="007A2575"/>
    <w:rsid w:val="007A7450"/>
    <w:rsid w:val="007C5F6D"/>
    <w:rsid w:val="007D231D"/>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C4F58"/>
    <w:rsid w:val="008C566A"/>
    <w:rsid w:val="008D0B7C"/>
    <w:rsid w:val="008D134D"/>
    <w:rsid w:val="008D4CCA"/>
    <w:rsid w:val="008E0D16"/>
    <w:rsid w:val="008E0E98"/>
    <w:rsid w:val="008E7552"/>
    <w:rsid w:val="00901649"/>
    <w:rsid w:val="0092043D"/>
    <w:rsid w:val="0092441D"/>
    <w:rsid w:val="009303BD"/>
    <w:rsid w:val="00930724"/>
    <w:rsid w:val="00930EFA"/>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2BEB"/>
    <w:rsid w:val="00A84BAE"/>
    <w:rsid w:val="00A907C4"/>
    <w:rsid w:val="00A953B4"/>
    <w:rsid w:val="00A96F9A"/>
    <w:rsid w:val="00AA4AE1"/>
    <w:rsid w:val="00AB00AA"/>
    <w:rsid w:val="00AB096E"/>
    <w:rsid w:val="00AC35C7"/>
    <w:rsid w:val="00AC3B56"/>
    <w:rsid w:val="00AD0591"/>
    <w:rsid w:val="00AD6065"/>
    <w:rsid w:val="00AE56B3"/>
    <w:rsid w:val="00B009FE"/>
    <w:rsid w:val="00B04612"/>
    <w:rsid w:val="00B0581B"/>
    <w:rsid w:val="00B15BD0"/>
    <w:rsid w:val="00B24FFB"/>
    <w:rsid w:val="00B407EB"/>
    <w:rsid w:val="00B40BE5"/>
    <w:rsid w:val="00B42AF5"/>
    <w:rsid w:val="00B52E9A"/>
    <w:rsid w:val="00B55C58"/>
    <w:rsid w:val="00B57BC5"/>
    <w:rsid w:val="00B65D5D"/>
    <w:rsid w:val="00B75D63"/>
    <w:rsid w:val="00B87450"/>
    <w:rsid w:val="00B90EC8"/>
    <w:rsid w:val="00B9229B"/>
    <w:rsid w:val="00BA60E8"/>
    <w:rsid w:val="00BA648E"/>
    <w:rsid w:val="00BA6FA2"/>
    <w:rsid w:val="00BB66F9"/>
    <w:rsid w:val="00BC4915"/>
    <w:rsid w:val="00BC66F1"/>
    <w:rsid w:val="00BD0FA1"/>
    <w:rsid w:val="00BD3434"/>
    <w:rsid w:val="00BF361D"/>
    <w:rsid w:val="00BF6393"/>
    <w:rsid w:val="00C02932"/>
    <w:rsid w:val="00C12186"/>
    <w:rsid w:val="00C3117C"/>
    <w:rsid w:val="00C34DB1"/>
    <w:rsid w:val="00C478FE"/>
    <w:rsid w:val="00C748BF"/>
    <w:rsid w:val="00C77D15"/>
    <w:rsid w:val="00C77E79"/>
    <w:rsid w:val="00C803C7"/>
    <w:rsid w:val="00C80872"/>
    <w:rsid w:val="00C94ABA"/>
    <w:rsid w:val="00CB2091"/>
    <w:rsid w:val="00CB3D91"/>
    <w:rsid w:val="00CB4ED2"/>
    <w:rsid w:val="00CB54B3"/>
    <w:rsid w:val="00CB56A2"/>
    <w:rsid w:val="00CB5F5A"/>
    <w:rsid w:val="00CC1FAD"/>
    <w:rsid w:val="00CC3362"/>
    <w:rsid w:val="00CC55AC"/>
    <w:rsid w:val="00CC7711"/>
    <w:rsid w:val="00CD7A7A"/>
    <w:rsid w:val="00CF472A"/>
    <w:rsid w:val="00D0795A"/>
    <w:rsid w:val="00D3260D"/>
    <w:rsid w:val="00D3314F"/>
    <w:rsid w:val="00D513F3"/>
    <w:rsid w:val="00D57E4E"/>
    <w:rsid w:val="00D67B3D"/>
    <w:rsid w:val="00D702B2"/>
    <w:rsid w:val="00D75ED9"/>
    <w:rsid w:val="00D77280"/>
    <w:rsid w:val="00D80112"/>
    <w:rsid w:val="00D953A6"/>
    <w:rsid w:val="00DA56E9"/>
    <w:rsid w:val="00DA5748"/>
    <w:rsid w:val="00DA733D"/>
    <w:rsid w:val="00DB23D1"/>
    <w:rsid w:val="00DC5F75"/>
    <w:rsid w:val="00DD6638"/>
    <w:rsid w:val="00DE2BAB"/>
    <w:rsid w:val="00DE66E5"/>
    <w:rsid w:val="00DF074D"/>
    <w:rsid w:val="00DF2517"/>
    <w:rsid w:val="00E1280D"/>
    <w:rsid w:val="00E13E48"/>
    <w:rsid w:val="00E21C67"/>
    <w:rsid w:val="00E23028"/>
    <w:rsid w:val="00E25AC5"/>
    <w:rsid w:val="00E34343"/>
    <w:rsid w:val="00E67591"/>
    <w:rsid w:val="00E7405C"/>
    <w:rsid w:val="00E77DA9"/>
    <w:rsid w:val="00E84EBA"/>
    <w:rsid w:val="00E96FFE"/>
    <w:rsid w:val="00EA1023"/>
    <w:rsid w:val="00ED2714"/>
    <w:rsid w:val="00ED30AC"/>
    <w:rsid w:val="00EE01CA"/>
    <w:rsid w:val="00EF158E"/>
    <w:rsid w:val="00EF4CE0"/>
    <w:rsid w:val="00F03701"/>
    <w:rsid w:val="00F079E3"/>
    <w:rsid w:val="00F13300"/>
    <w:rsid w:val="00F15287"/>
    <w:rsid w:val="00F156F1"/>
    <w:rsid w:val="00F17AB5"/>
    <w:rsid w:val="00F24C8C"/>
    <w:rsid w:val="00F2776D"/>
    <w:rsid w:val="00F365AE"/>
    <w:rsid w:val="00F37E0C"/>
    <w:rsid w:val="00F430C0"/>
    <w:rsid w:val="00F45ED0"/>
    <w:rsid w:val="00F47281"/>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 w:type="paragraph" w:styleId="StandardWeb">
    <w:name w:val="Normal (Web)"/>
    <w:basedOn w:val="Standard"/>
    <w:uiPriority w:val="99"/>
    <w:unhideWhenUsed/>
    <w:rsid w:val="00930EFA"/>
    <w:pPr>
      <w:spacing w:before="100" w:beforeAutospacing="1" w:after="100" w:afterAutospacing="1"/>
    </w:pPr>
    <w:rPr>
      <w:rFonts w:ascii="Times New Roman" w:hAnsi="Times New Roman" w:cs="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 w:id="763038042">
      <w:bodyDiv w:val="1"/>
      <w:marLeft w:val="0"/>
      <w:marRight w:val="0"/>
      <w:marTop w:val="0"/>
      <w:marBottom w:val="0"/>
      <w:divBdr>
        <w:top w:val="none" w:sz="0" w:space="0" w:color="auto"/>
        <w:left w:val="none" w:sz="0" w:space="0" w:color="auto"/>
        <w:bottom w:val="none" w:sz="0" w:space="0" w:color="auto"/>
        <w:right w:val="none" w:sz="0" w:space="0" w:color="auto"/>
      </w:divBdr>
      <w:divsChild>
        <w:div w:id="2081563485">
          <w:marLeft w:val="0"/>
          <w:marRight w:val="0"/>
          <w:marTop w:val="0"/>
          <w:marBottom w:val="0"/>
          <w:divBdr>
            <w:top w:val="none" w:sz="0" w:space="0" w:color="auto"/>
            <w:left w:val="none" w:sz="0" w:space="0" w:color="auto"/>
            <w:bottom w:val="none" w:sz="0" w:space="0" w:color="auto"/>
            <w:right w:val="none" w:sz="0" w:space="0" w:color="auto"/>
          </w:divBdr>
          <w:divsChild>
            <w:div w:id="1865360840">
              <w:marLeft w:val="0"/>
              <w:marRight w:val="0"/>
              <w:marTop w:val="0"/>
              <w:marBottom w:val="0"/>
              <w:divBdr>
                <w:top w:val="none" w:sz="0" w:space="0" w:color="auto"/>
                <w:left w:val="none" w:sz="0" w:space="0" w:color="auto"/>
                <w:bottom w:val="none" w:sz="0" w:space="0" w:color="auto"/>
                <w:right w:val="none" w:sz="0" w:space="0" w:color="auto"/>
              </w:divBdr>
              <w:divsChild>
                <w:div w:id="14590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485</Words>
  <Characters>3061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Office2016S0256</cp:lastModifiedBy>
  <cp:revision>6</cp:revision>
  <cp:lastPrinted>2020-05-06T07:29:00Z</cp:lastPrinted>
  <dcterms:created xsi:type="dcterms:W3CDTF">2022-10-21T07:23:00Z</dcterms:created>
  <dcterms:modified xsi:type="dcterms:W3CDTF">2024-03-01T19:14:00Z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