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0BB4F56A" w:rsidR="003D7B9A" w:rsidRPr="00CE65D2" w:rsidRDefault="00CE65D2">
            <w:pPr>
              <w:rPr>
                <w:rFonts w:asciiTheme="minorHAnsi" w:hAnsiTheme="minorHAnsi" w:cstheme="minorHAnsi"/>
              </w:rPr>
            </w:pPr>
            <w:r>
              <w:rPr>
                <w:rFonts w:asciiTheme="minorHAnsi" w:hAnsiTheme="minorHAnsi" w:cstheme="minorHAnsi"/>
              </w:rPr>
              <w:t>30.11.2023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CE65D2" w:rsidRDefault="000368E6" w:rsidP="000368E6">
            <w:pPr>
              <w:pStyle w:val="berschriftinGrobuchstaben"/>
              <w:rPr>
                <w:rFonts w:asciiTheme="minorHAnsi" w:hAnsiTheme="minorHAnsi" w:cstheme="minorHAnsi"/>
              </w:rPr>
            </w:pPr>
            <w:r w:rsidRPr="00CE65D2">
              <w:rPr>
                <w:rFonts w:asciiTheme="minorHAnsi" w:hAnsiTheme="minorHAnsi" w:cstheme="minorHAnsi"/>
              </w:rPr>
              <w:t xml:space="preserve">Protokollführer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3711FD8" w:rsidR="003D7B9A" w:rsidRPr="00CE65D2" w:rsidRDefault="00CE65D2">
            <w:pPr>
              <w:rPr>
                <w:rFonts w:asciiTheme="minorHAnsi" w:hAnsiTheme="minorHAnsi" w:cstheme="minorHAnsi"/>
              </w:rPr>
            </w:pPr>
            <w:r w:rsidRPr="00CE65D2">
              <w:rPr>
                <w:rFonts w:asciiTheme="minorHAnsi" w:hAnsiTheme="minorHAnsi" w:cstheme="minorHAnsi"/>
              </w:rPr>
              <w:t>Lukas Kornmayer</w:t>
            </w:r>
          </w:p>
        </w:tc>
      </w:tr>
      <w:tr w:rsidR="001D7DB1" w:rsidRPr="00CE65D2"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AD93DEA" w:rsidR="003D7B9A" w:rsidRPr="00CE65D2" w:rsidRDefault="00CE65D2">
            <w:pPr>
              <w:rPr>
                <w:rFonts w:asciiTheme="minorHAnsi" w:hAnsiTheme="minorHAnsi" w:cstheme="minorHAnsi"/>
                <w:lang w:val="en-US"/>
              </w:rPr>
            </w:pPr>
            <w:r w:rsidRPr="00CE65D2">
              <w:rPr>
                <w:rFonts w:asciiTheme="minorHAnsi" w:hAnsiTheme="minorHAnsi" w:cstheme="minorHAnsi"/>
                <w:lang w:val="en-US"/>
              </w:rPr>
              <w:t>Martin Rid, Florian Kreher, S</w:t>
            </w:r>
            <w:r>
              <w:rPr>
                <w:rFonts w:asciiTheme="minorHAnsi" w:hAnsiTheme="minorHAnsi" w:cstheme="minorHAnsi"/>
                <w:lang w:val="en-US"/>
              </w:rPr>
              <w:t>ilas Schäffer</w:t>
            </w:r>
          </w:p>
        </w:tc>
      </w:tr>
      <w:tr w:rsidR="003D7B9A" w:rsidRPr="00CE65D2"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CE65D2" w:rsidRDefault="003D7B9A">
            <w:pPr>
              <w:pStyle w:val="berschrift2"/>
              <w:rPr>
                <w:lang w:val="en-US"/>
              </w:rPr>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245B207A" w14:textId="77777777" w:rsidR="00323E2C" w:rsidRPr="00323E2C" w:rsidRDefault="00323E2C" w:rsidP="00323E2C">
            <w:pPr>
              <w:rPr>
                <w:rFonts w:asciiTheme="minorHAnsi" w:hAnsiTheme="minorHAnsi" w:cstheme="minorHAnsi"/>
                <w:color w:val="000000" w:themeColor="text1"/>
              </w:rPr>
            </w:pPr>
          </w:p>
          <w:p w14:paraId="44F3E394" w14:textId="0C2BD9F3" w:rsidR="00323E2C" w:rsidRPr="00323E2C" w:rsidRDefault="00323E2C" w:rsidP="00323E2C">
            <w:pPr>
              <w:rPr>
                <w:rFonts w:asciiTheme="minorHAnsi" w:hAnsiTheme="minorHAnsi" w:cstheme="minorHAnsi"/>
                <w:color w:val="000000" w:themeColor="text1"/>
              </w:rPr>
            </w:pPr>
            <w:r>
              <w:rPr>
                <w:rFonts w:asciiTheme="minorHAnsi" w:hAnsiTheme="minorHAnsi" w:cstheme="minorHAnsi"/>
                <w:color w:val="000000" w:themeColor="text1"/>
              </w:rPr>
              <w:t>Ich habe</w:t>
            </w:r>
            <w:r w:rsidRPr="00323E2C">
              <w:rPr>
                <w:rFonts w:asciiTheme="minorHAnsi" w:hAnsiTheme="minorHAnsi" w:cstheme="minorHAnsi"/>
                <w:color w:val="000000" w:themeColor="text1"/>
              </w:rPr>
              <w:t xml:space="preserve"> einen QR Code Generator</w:t>
            </w:r>
            <w:r>
              <w:rPr>
                <w:rFonts w:asciiTheme="minorHAnsi" w:hAnsiTheme="minorHAnsi" w:cstheme="minorHAnsi"/>
                <w:color w:val="000000" w:themeColor="text1"/>
              </w:rPr>
              <w:t xml:space="preserve"> programmiert</w:t>
            </w:r>
            <w:r w:rsidRPr="00323E2C">
              <w:rPr>
                <w:rFonts w:asciiTheme="minorHAnsi" w:hAnsiTheme="minorHAnsi" w:cstheme="minorHAnsi"/>
                <w:color w:val="000000" w:themeColor="text1"/>
              </w:rPr>
              <w:t xml:space="preserve">, der auf verschiedenen Funktionen basiert. Der </w:t>
            </w:r>
            <w:proofErr w:type="gramStart"/>
            <w:r w:rsidRPr="00323E2C">
              <w:rPr>
                <w:rFonts w:asciiTheme="minorHAnsi" w:hAnsiTheme="minorHAnsi" w:cstheme="minorHAnsi"/>
                <w:color w:val="000000" w:themeColor="text1"/>
              </w:rPr>
              <w:t>QR Code</w:t>
            </w:r>
            <w:proofErr w:type="gramEnd"/>
            <w:r w:rsidRPr="00323E2C">
              <w:rPr>
                <w:rFonts w:asciiTheme="minorHAnsi" w:hAnsiTheme="minorHAnsi" w:cstheme="minorHAnsi"/>
                <w:color w:val="000000" w:themeColor="text1"/>
              </w:rPr>
              <w:t xml:space="preserve"> setzt sich aus der lokal auf dem Gerät gespeicherten ID des Restaurants und den Tischnummern zusammen, wobei die Anzahl der Tische flexibel ist und vom Restaurantbesitzer mittels eines Sliders festgelegt werden kann.</w:t>
            </w:r>
          </w:p>
          <w:p w14:paraId="37B70098" w14:textId="35B8C35F" w:rsidR="00323E2C" w:rsidRPr="00323E2C" w:rsidRDefault="00323E2C" w:rsidP="00323E2C">
            <w:pPr>
              <w:rPr>
                <w:rFonts w:asciiTheme="minorHAnsi" w:hAnsiTheme="minorHAnsi" w:cstheme="minorHAnsi"/>
                <w:color w:val="000000" w:themeColor="text1"/>
              </w:rPr>
            </w:pPr>
            <w:r w:rsidRPr="00323E2C">
              <w:rPr>
                <w:rFonts w:asciiTheme="minorHAnsi" w:hAnsiTheme="minorHAnsi" w:cstheme="minorHAnsi"/>
                <w:color w:val="000000" w:themeColor="text1"/>
              </w:rPr>
              <w:t xml:space="preserve">Die Generierung der </w:t>
            </w:r>
            <w:proofErr w:type="gramStart"/>
            <w:r w:rsidRPr="00323E2C">
              <w:rPr>
                <w:rFonts w:asciiTheme="minorHAnsi" w:hAnsiTheme="minorHAnsi" w:cstheme="minorHAnsi"/>
                <w:color w:val="000000" w:themeColor="text1"/>
              </w:rPr>
              <w:t>QR Codes</w:t>
            </w:r>
            <w:proofErr w:type="gramEnd"/>
            <w:r w:rsidRPr="00323E2C">
              <w:rPr>
                <w:rFonts w:asciiTheme="minorHAnsi" w:hAnsiTheme="minorHAnsi" w:cstheme="minorHAnsi"/>
                <w:color w:val="000000" w:themeColor="text1"/>
              </w:rPr>
              <w:t xml:space="preserve"> erfolgt durch Betätigen eines Buttons in der Benutzeroberfläche. Die resultierenden </w:t>
            </w:r>
            <w:proofErr w:type="gramStart"/>
            <w:r w:rsidRPr="00323E2C">
              <w:rPr>
                <w:rFonts w:asciiTheme="minorHAnsi" w:hAnsiTheme="minorHAnsi" w:cstheme="minorHAnsi"/>
                <w:color w:val="000000" w:themeColor="text1"/>
              </w:rPr>
              <w:t>QR Codes</w:t>
            </w:r>
            <w:proofErr w:type="gramEnd"/>
            <w:r w:rsidRPr="00323E2C">
              <w:rPr>
                <w:rFonts w:asciiTheme="minorHAnsi" w:hAnsiTheme="minorHAnsi" w:cstheme="minorHAnsi"/>
                <w:color w:val="000000" w:themeColor="text1"/>
              </w:rPr>
              <w:t xml:space="preserve"> werden in eine PDF Datei eingefügt. Um eine klare Struktur in der PDF zu gewährleisten, habe ich festgelegt, dass sechs </w:t>
            </w:r>
            <w:proofErr w:type="gramStart"/>
            <w:r w:rsidRPr="00323E2C">
              <w:rPr>
                <w:rFonts w:asciiTheme="minorHAnsi" w:hAnsiTheme="minorHAnsi" w:cstheme="minorHAnsi"/>
                <w:color w:val="000000" w:themeColor="text1"/>
              </w:rPr>
              <w:t>QR Codes</w:t>
            </w:r>
            <w:proofErr w:type="gramEnd"/>
            <w:r w:rsidRPr="00323E2C">
              <w:rPr>
                <w:rFonts w:asciiTheme="minorHAnsi" w:hAnsiTheme="minorHAnsi" w:cstheme="minorHAnsi"/>
                <w:color w:val="000000" w:themeColor="text1"/>
              </w:rPr>
              <w:t xml:space="preserve"> auf einer Seite platziert werden. Diese werden mit Linien umrahmt, die als Schnittmarken dienen, um eine präzise Ausschneidung und Positionierung auf den Tischen zu erleichtern.</w:t>
            </w:r>
          </w:p>
          <w:p w14:paraId="1B5065B8" w14:textId="0954E8DE" w:rsidR="00323E2C" w:rsidRPr="00323E2C" w:rsidRDefault="00323E2C" w:rsidP="00323E2C">
            <w:pPr>
              <w:rPr>
                <w:rFonts w:asciiTheme="minorHAnsi" w:hAnsiTheme="minorHAnsi" w:cstheme="minorHAnsi"/>
                <w:color w:val="000000" w:themeColor="text1"/>
              </w:rPr>
            </w:pPr>
            <w:r w:rsidRPr="00323E2C">
              <w:rPr>
                <w:rFonts w:asciiTheme="minorHAnsi" w:hAnsiTheme="minorHAnsi" w:cstheme="minorHAnsi"/>
                <w:color w:val="000000" w:themeColor="text1"/>
              </w:rPr>
              <w:t xml:space="preserve">Die Dateibenennung erfolgt durch einen Zufallsgenerator, der eine 8-stellige Kombination aus Buchstaben und Zahlen erzeugt. Dies gewährleistet, dass die Dateinamen eindeutig sind und keine Konflikte beim Speichern der </w:t>
            </w:r>
            <w:proofErr w:type="gramStart"/>
            <w:r w:rsidRPr="00323E2C">
              <w:rPr>
                <w:rFonts w:asciiTheme="minorHAnsi" w:hAnsiTheme="minorHAnsi" w:cstheme="minorHAnsi"/>
                <w:color w:val="000000" w:themeColor="text1"/>
              </w:rPr>
              <w:t>PDF Dateien</w:t>
            </w:r>
            <w:proofErr w:type="gramEnd"/>
            <w:r w:rsidRPr="00323E2C">
              <w:rPr>
                <w:rFonts w:asciiTheme="minorHAnsi" w:hAnsiTheme="minorHAnsi" w:cstheme="minorHAnsi"/>
                <w:color w:val="000000" w:themeColor="text1"/>
              </w:rPr>
              <w:t xml:space="preserve"> auftreten.</w:t>
            </w:r>
          </w:p>
          <w:p w14:paraId="49E79A5C" w14:textId="197638DC" w:rsidR="00C94ABA" w:rsidRPr="00AB0D7C" w:rsidRDefault="00323E2C" w:rsidP="00323E2C">
            <w:pPr>
              <w:rPr>
                <w:rFonts w:asciiTheme="minorHAnsi" w:hAnsiTheme="minorHAnsi" w:cstheme="minorHAnsi"/>
                <w:color w:val="000000" w:themeColor="text1"/>
              </w:rPr>
            </w:pPr>
            <w:r w:rsidRPr="00323E2C">
              <w:rPr>
                <w:rFonts w:asciiTheme="minorHAnsi" w:hAnsiTheme="minorHAnsi" w:cstheme="minorHAnsi"/>
                <w:color w:val="000000" w:themeColor="text1"/>
              </w:rPr>
              <w:t xml:space="preserve">Ein weiteres wichtiges Feature meiner Anwendung ist die Möglichkeit für den Benutzer, die generierte PDF-Datei herunterzuladen. Dies bietet dem Restaurantbesitzer eine einfache Möglichkeit, die erstellten </w:t>
            </w:r>
            <w:proofErr w:type="gramStart"/>
            <w:r w:rsidRPr="00323E2C">
              <w:rPr>
                <w:rFonts w:asciiTheme="minorHAnsi" w:hAnsiTheme="minorHAnsi" w:cstheme="minorHAnsi"/>
                <w:color w:val="000000" w:themeColor="text1"/>
              </w:rPr>
              <w:t>QR Codes</w:t>
            </w:r>
            <w:proofErr w:type="gramEnd"/>
            <w:r w:rsidRPr="00323E2C">
              <w:rPr>
                <w:rFonts w:asciiTheme="minorHAnsi" w:hAnsiTheme="minorHAnsi" w:cstheme="minorHAnsi"/>
                <w:color w:val="000000" w:themeColor="text1"/>
              </w:rPr>
              <w:t xml:space="preserve"> zu verwalten und auszudrucken.</w:t>
            </w:r>
          </w:p>
        </w:tc>
      </w:tr>
      <w:tr w:rsidR="004D3A32"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933F1F6" w14:textId="12055774" w:rsidR="00C772C2" w:rsidRPr="00C772C2" w:rsidRDefault="00C772C2" w:rsidP="00C772C2">
            <w:pPr>
              <w:rPr>
                <w:rFonts w:asciiTheme="minorHAnsi" w:hAnsiTheme="minorHAnsi" w:cstheme="minorHAnsi"/>
                <w:color w:val="000000" w:themeColor="text1"/>
              </w:rPr>
            </w:pPr>
            <w:r w:rsidRPr="00C772C2">
              <w:rPr>
                <w:rFonts w:asciiTheme="minorHAnsi" w:hAnsiTheme="minorHAnsi" w:cstheme="minorHAnsi"/>
                <w:color w:val="000000" w:themeColor="text1"/>
              </w:rPr>
              <w:t xml:space="preserve">In meiner Restaurant-App wird nach dem erfolgreichen Scannen des </w:t>
            </w:r>
            <w:proofErr w:type="gramStart"/>
            <w:r w:rsidRPr="00C772C2">
              <w:rPr>
                <w:rFonts w:asciiTheme="minorHAnsi" w:hAnsiTheme="minorHAnsi" w:cstheme="minorHAnsi"/>
                <w:color w:val="000000" w:themeColor="text1"/>
              </w:rPr>
              <w:t>QR Codes</w:t>
            </w:r>
            <w:proofErr w:type="gramEnd"/>
            <w:r w:rsidRPr="00C772C2">
              <w:rPr>
                <w:rFonts w:asciiTheme="minorHAnsi" w:hAnsiTheme="minorHAnsi" w:cstheme="minorHAnsi"/>
                <w:color w:val="000000" w:themeColor="text1"/>
              </w:rPr>
              <w:t xml:space="preserve"> die Speisekarte angezeigt. Diese wird dynamisch aus der Datenbank geladen und mithilfe eines </w:t>
            </w:r>
            <w:proofErr w:type="spellStart"/>
            <w:r w:rsidRPr="00C772C2">
              <w:rPr>
                <w:rFonts w:asciiTheme="minorHAnsi" w:hAnsiTheme="minorHAnsi" w:cstheme="minorHAnsi"/>
                <w:color w:val="000000" w:themeColor="text1"/>
              </w:rPr>
              <w:t>RecyclerViews</w:t>
            </w:r>
            <w:proofErr w:type="spellEnd"/>
            <w:r w:rsidRPr="00C772C2">
              <w:rPr>
                <w:rFonts w:asciiTheme="minorHAnsi" w:hAnsiTheme="minorHAnsi" w:cstheme="minorHAnsi"/>
                <w:color w:val="000000" w:themeColor="text1"/>
              </w:rPr>
              <w:t xml:space="preserve"> übersichtlich dargestellt. Jedes Gericht auf der Speisekarte wird dabei als einzelnes Item repräsentiert und enthält Informationen wie den Restaurantnamen, den Preis und die Zutaten.</w:t>
            </w:r>
          </w:p>
          <w:p w14:paraId="0F53F34F" w14:textId="71F8C5BE" w:rsidR="00C772C2" w:rsidRPr="00C772C2" w:rsidRDefault="00C772C2" w:rsidP="00C772C2">
            <w:pPr>
              <w:rPr>
                <w:rFonts w:asciiTheme="minorHAnsi" w:hAnsiTheme="minorHAnsi" w:cstheme="minorHAnsi"/>
                <w:color w:val="000000" w:themeColor="text1"/>
              </w:rPr>
            </w:pPr>
            <w:r w:rsidRPr="00C772C2">
              <w:rPr>
                <w:rFonts w:asciiTheme="minorHAnsi" w:hAnsiTheme="minorHAnsi" w:cstheme="minorHAnsi"/>
                <w:color w:val="000000" w:themeColor="text1"/>
              </w:rPr>
              <w:t>Um dem Benutzer eine einfache Auswahl der gewünschten Gerichte zu ermöglichen, habe ich die Option implementiert, die Anzahl der einzelnen Gerichte über zwei Buttons zu erhöhen oder zu verringern. Sobald die Anzahl auf mindestens 1 gesetzt ist, wird das Gericht als ausgewählt markiert, was durch eine farbige Umrandung visuell dargestellt wird.</w:t>
            </w:r>
          </w:p>
          <w:p w14:paraId="67ADBE50" w14:textId="6FC70A99" w:rsidR="00C772C2" w:rsidRPr="00C772C2" w:rsidRDefault="00C772C2" w:rsidP="00C772C2">
            <w:pPr>
              <w:rPr>
                <w:rFonts w:asciiTheme="minorHAnsi" w:hAnsiTheme="minorHAnsi" w:cstheme="minorHAnsi"/>
                <w:color w:val="000000" w:themeColor="text1"/>
              </w:rPr>
            </w:pPr>
            <w:r w:rsidRPr="00C772C2">
              <w:rPr>
                <w:rFonts w:asciiTheme="minorHAnsi" w:hAnsiTheme="minorHAnsi" w:cstheme="minorHAnsi"/>
                <w:color w:val="000000" w:themeColor="text1"/>
              </w:rPr>
              <w:t xml:space="preserve">Nachdem der Benutzer seine Auswahl getroffen hat, kann er die ausgewählten Gerichte zum Warenkorb hinzufügen. Ein Pop-Up-Fenster erscheint, das eine Zusammenfassung der Bestellung enthält. Hierbei kommt erneut ein </w:t>
            </w:r>
            <w:proofErr w:type="spellStart"/>
            <w:r w:rsidRPr="00C772C2">
              <w:rPr>
                <w:rFonts w:asciiTheme="minorHAnsi" w:hAnsiTheme="minorHAnsi" w:cstheme="minorHAnsi"/>
                <w:color w:val="000000" w:themeColor="text1"/>
              </w:rPr>
              <w:t>RecyclerView</w:t>
            </w:r>
            <w:proofErr w:type="spellEnd"/>
            <w:r w:rsidRPr="00C772C2">
              <w:rPr>
                <w:rFonts w:asciiTheme="minorHAnsi" w:hAnsiTheme="minorHAnsi" w:cstheme="minorHAnsi"/>
                <w:color w:val="000000" w:themeColor="text1"/>
              </w:rPr>
              <w:t xml:space="preserve"> zum Einsatz, um die ausgewählten Gerichte mit ihrer jeweiligen Anzahl anzuzeigen. Eine Anpassung der Anzahl ist dabei über ein </w:t>
            </w:r>
            <w:proofErr w:type="spellStart"/>
            <w:r w:rsidRPr="00C772C2">
              <w:rPr>
                <w:rFonts w:asciiTheme="minorHAnsi" w:hAnsiTheme="minorHAnsi" w:cstheme="minorHAnsi"/>
                <w:color w:val="000000" w:themeColor="text1"/>
              </w:rPr>
              <w:t>EditText</w:t>
            </w:r>
            <w:proofErr w:type="spellEnd"/>
            <w:r w:rsidRPr="00C772C2">
              <w:rPr>
                <w:rFonts w:asciiTheme="minorHAnsi" w:hAnsiTheme="minorHAnsi" w:cstheme="minorHAnsi"/>
                <w:color w:val="000000" w:themeColor="text1"/>
              </w:rPr>
              <w:t>-Feld möglich. Zusätzlich wird der Gesamtpreis der Bestellung angezeigt.</w:t>
            </w:r>
          </w:p>
          <w:p w14:paraId="59075C62" w14:textId="7EF2ADC2" w:rsidR="00F51921" w:rsidRPr="00AB0D7C" w:rsidRDefault="00C772C2" w:rsidP="00C772C2">
            <w:pPr>
              <w:rPr>
                <w:rFonts w:asciiTheme="minorHAnsi" w:hAnsiTheme="minorHAnsi" w:cstheme="minorHAnsi"/>
                <w:color w:val="000000" w:themeColor="text1"/>
              </w:rPr>
            </w:pPr>
            <w:r w:rsidRPr="00C772C2">
              <w:rPr>
                <w:rFonts w:asciiTheme="minorHAnsi" w:hAnsiTheme="minorHAnsi" w:cstheme="minorHAnsi"/>
                <w:color w:val="000000" w:themeColor="text1"/>
              </w:rPr>
              <w:t>Die Bestellung wird finalisiert, indem der Benutzer die Auswahl bestätigt. Die ausgewählten Gerichte werden daraufhin an die Datenbank gesendet und unter dem entsprechenden Knoten, der der</w:t>
            </w:r>
            <w:r>
              <w:rPr>
                <w:rFonts w:asciiTheme="minorHAnsi" w:hAnsiTheme="minorHAnsi" w:cstheme="minorHAnsi"/>
                <w:color w:val="000000" w:themeColor="text1"/>
              </w:rPr>
              <w:t xml:space="preserve"> passenden</w:t>
            </w:r>
            <w:r w:rsidRPr="00C772C2">
              <w:rPr>
                <w:rFonts w:asciiTheme="minorHAnsi" w:hAnsiTheme="minorHAnsi" w:cstheme="minorHAnsi"/>
                <w:color w:val="000000" w:themeColor="text1"/>
              </w:rPr>
              <w:t xml:space="preserve"> Tischnummer entspricht, gespeichert. Dieser Prozess ermöglicht eine nahtlose und effiziente Abwicklung von Bestellungen in der Restaurant-App, von der Auswahl der Gerichte bis zur Speicherung in der Datenbank für das jeweilige Restaurant.</w:t>
            </w:r>
          </w:p>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2A41FF38" w:rsidR="000950DB" w:rsidRPr="00B04612" w:rsidRDefault="000950DB">
            <w:pPr>
              <w:pStyle w:val="berschriftinGrobuchstaben"/>
            </w:pPr>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18D98C66" w:rsidR="000950DB" w:rsidRPr="00B04612" w:rsidRDefault="000950DB">
            <w:pPr>
              <w:pStyle w:val="berschriftinGrobuchstaben"/>
            </w:pPr>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57795B07" w:rsidR="000950DB" w:rsidRPr="00B04612" w:rsidRDefault="000950DB">
            <w:pPr>
              <w:pStyle w:val="berschriftinGrobuchstaben"/>
            </w:pPr>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F66312"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0C34D123" w:rsidR="00F66312" w:rsidRDefault="00F66312" w:rsidP="00F66312">
            <w:r>
              <w:t>Mitarbeiterschlüssel generieren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358B5DCC" w:rsidR="00F66312" w:rsidRDefault="00F66312" w:rsidP="00F66312">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6E589474" w:rsidR="00F66312" w:rsidRDefault="00F66312" w:rsidP="00F66312">
            <w:r>
              <w:t>08.12.23</w:t>
            </w:r>
          </w:p>
        </w:tc>
      </w:tr>
      <w:tr w:rsidR="00F66312"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3524BF08" w:rsidR="00F66312" w:rsidRDefault="00F66312" w:rsidP="00F66312">
            <w:r>
              <w:t>Mitarbeiterlogin</w:t>
            </w:r>
          </w:p>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3E9A2E35" w:rsidR="00F66312" w:rsidRDefault="00F66312" w:rsidP="00F66312">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574416AF" w:rsidR="00F66312" w:rsidRDefault="00F66312" w:rsidP="00F66312">
            <w:r>
              <w:t>15.12.23</w:t>
            </w:r>
          </w:p>
        </w:tc>
      </w:tr>
      <w:tr w:rsidR="00F66312"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25CC36A6" w:rsidR="00F66312" w:rsidRDefault="00F66312" w:rsidP="00F66312">
            <w:r>
              <w:t>Registrierung / Anlegung von Accounts</w:t>
            </w:r>
          </w:p>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3BEB6B97" w:rsidR="00F66312" w:rsidRDefault="00F66312" w:rsidP="00F66312">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6A270AD1" w:rsidR="00F66312" w:rsidRPr="0054073E" w:rsidRDefault="00F66312" w:rsidP="00F66312">
            <w:r>
              <w:t>01.12.23</w:t>
            </w:r>
          </w:p>
        </w:tc>
      </w:tr>
      <w:tr w:rsidR="00F66312" w:rsidRPr="00620371" w14:paraId="1821FEBB"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80EF5D4" w14:textId="57D22453" w:rsidR="00F66312" w:rsidRDefault="00F66312" w:rsidP="00F66312">
            <w:r>
              <w:t>Erstellen von Restaurants / Erstellen von Speisekarten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0F9BCB4" w14:textId="518B4C82" w:rsidR="00F66312" w:rsidRDefault="00F66312" w:rsidP="00F66312">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17C91471" w14:textId="76D6EC8F" w:rsidR="00F66312" w:rsidRPr="0054073E" w:rsidRDefault="00F66312" w:rsidP="00F66312">
            <w:r>
              <w:t>08.12.23</w:t>
            </w:r>
          </w:p>
        </w:tc>
      </w:tr>
      <w:tr w:rsidR="00F66312"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41E497CD" w:rsidR="00F66312" w:rsidRDefault="00F66312" w:rsidP="00F66312">
            <w:r>
              <w:t>Tisch QR-Code generieren/scannen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6802EA18" w:rsidR="00F66312" w:rsidRDefault="00F66312" w:rsidP="00F66312">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2E3E14B9" w:rsidR="00F66312" w:rsidRDefault="00F66312" w:rsidP="00F66312">
            <w:r>
              <w:t>08.12.23</w:t>
            </w:r>
          </w:p>
        </w:tc>
      </w:tr>
      <w:tr w:rsidR="00F66312" w:rsidRPr="00620371" w14:paraId="3AEE83CA"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D1D9C97" w14:textId="051D654B" w:rsidR="00F66312" w:rsidRDefault="00F66312" w:rsidP="00F66312">
            <w:r>
              <w:t>Mitarbeiter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140D07C1" w14:textId="52DB96E0" w:rsidR="00F66312" w:rsidRDefault="00F66312" w:rsidP="00F66312">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52EF21BF" w14:textId="1EADD0E7" w:rsidR="00F66312" w:rsidRDefault="00F66312" w:rsidP="00F66312">
            <w:r>
              <w:t>15.12.23</w:t>
            </w:r>
          </w:p>
        </w:tc>
      </w:tr>
      <w:tr w:rsidR="00F66312" w:rsidRPr="00620371" w14:paraId="2309E57E" w14:textId="77777777" w:rsidTr="00F66312">
        <w:trPr>
          <w:trHeight w:val="375"/>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2D3B026B" w14:textId="10E8F2A3" w:rsidR="00F66312" w:rsidRDefault="00F66312" w:rsidP="00F66312">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4BD89A2A" w14:textId="4D37E864" w:rsidR="00F66312" w:rsidRDefault="00F66312" w:rsidP="00F66312">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4F9F082F" w14:textId="0D3403A4" w:rsidR="00F66312" w:rsidRDefault="00F66312" w:rsidP="00F66312">
            <w:r>
              <w:t>22.12.23</w:t>
            </w:r>
          </w:p>
        </w:tc>
      </w:tr>
      <w:tr w:rsidR="00F66312" w:rsidRPr="00620371" w14:paraId="067D6127" w14:textId="77777777" w:rsidTr="00F66312">
        <w:trPr>
          <w:trHeight w:val="369"/>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3FC3AF2" w14:textId="40576E08" w:rsidR="00F66312" w:rsidRDefault="00F66312" w:rsidP="00F66312">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2E6E5DC3" w14:textId="74DB1612" w:rsidR="00F66312" w:rsidRDefault="00F66312" w:rsidP="00F66312">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5B0FC174" w14:textId="1F7C5643" w:rsidR="00F66312" w:rsidRDefault="00F66312" w:rsidP="00F66312">
            <w:r>
              <w:t>08.12.23</w:t>
            </w:r>
          </w:p>
        </w:tc>
      </w:tr>
    </w:tbl>
    <w:p w14:paraId="4DDBEF00" w14:textId="77777777" w:rsidR="003D7B9A" w:rsidRPr="00B04612" w:rsidRDefault="003D7B9A">
      <w:bookmarkStart w:id="2" w:name="MinuteAdditional"/>
      <w:bookmarkEnd w:id="2"/>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2AB35" w14:textId="77777777" w:rsidR="00BC1216" w:rsidRDefault="00BC1216" w:rsidP="00620371">
      <w:r>
        <w:separator/>
      </w:r>
    </w:p>
  </w:endnote>
  <w:endnote w:type="continuationSeparator" w:id="0">
    <w:p w14:paraId="537DEEFA" w14:textId="77777777" w:rsidR="00BC1216" w:rsidRDefault="00BC1216"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AB15" w14:textId="77777777" w:rsidR="00BC1216" w:rsidRDefault="00BC1216" w:rsidP="00620371">
      <w:r>
        <w:separator/>
      </w:r>
    </w:p>
  </w:footnote>
  <w:footnote w:type="continuationSeparator" w:id="0">
    <w:p w14:paraId="76F6CD21" w14:textId="77777777" w:rsidR="00BC1216" w:rsidRDefault="00BC1216"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611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63E4E"/>
    <w:rsid w:val="00172A29"/>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3E2C"/>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4D2D"/>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B1103"/>
    <w:rsid w:val="007C5F6D"/>
    <w:rsid w:val="007D231D"/>
    <w:rsid w:val="007D7BE7"/>
    <w:rsid w:val="007F0249"/>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8F4DF6"/>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B0D7C"/>
    <w:rsid w:val="00AC35C7"/>
    <w:rsid w:val="00AC3B56"/>
    <w:rsid w:val="00AD0591"/>
    <w:rsid w:val="00AD6065"/>
    <w:rsid w:val="00AE56B3"/>
    <w:rsid w:val="00AF0555"/>
    <w:rsid w:val="00B009FE"/>
    <w:rsid w:val="00B04612"/>
    <w:rsid w:val="00B0581B"/>
    <w:rsid w:val="00B13400"/>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1216"/>
    <w:rsid w:val="00BC4915"/>
    <w:rsid w:val="00BC66F1"/>
    <w:rsid w:val="00BD0FA1"/>
    <w:rsid w:val="00BD3434"/>
    <w:rsid w:val="00BF361D"/>
    <w:rsid w:val="00BF6393"/>
    <w:rsid w:val="00C02932"/>
    <w:rsid w:val="00C12186"/>
    <w:rsid w:val="00C3117C"/>
    <w:rsid w:val="00C34DB1"/>
    <w:rsid w:val="00C478FE"/>
    <w:rsid w:val="00C748BF"/>
    <w:rsid w:val="00C772C2"/>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E65D2"/>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6638"/>
    <w:rsid w:val="00DE2BAB"/>
    <w:rsid w:val="00DE66E5"/>
    <w:rsid w:val="00DF074D"/>
    <w:rsid w:val="00E1280D"/>
    <w:rsid w:val="00E13E48"/>
    <w:rsid w:val="00E21C67"/>
    <w:rsid w:val="00E23028"/>
    <w:rsid w:val="00E25AC5"/>
    <w:rsid w:val="00E34343"/>
    <w:rsid w:val="00E46877"/>
    <w:rsid w:val="00E67591"/>
    <w:rsid w:val="00E7405C"/>
    <w:rsid w:val="00E77DA9"/>
    <w:rsid w:val="00E84EBA"/>
    <w:rsid w:val="00E96FFE"/>
    <w:rsid w:val="00EA1023"/>
    <w:rsid w:val="00EB059F"/>
    <w:rsid w:val="00ED2714"/>
    <w:rsid w:val="00ED30AC"/>
    <w:rsid w:val="00ED43A9"/>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6312"/>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1621954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464</Words>
  <Characters>2926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Robert Kornmayer</cp:lastModifiedBy>
  <cp:revision>2</cp:revision>
  <cp:lastPrinted>2020-05-06T07:29:00Z</cp:lastPrinted>
  <dcterms:created xsi:type="dcterms:W3CDTF">2023-12-22T14:01:00Z</dcterms:created>
  <dcterms:modified xsi:type="dcterms:W3CDTF">2023-12-22T14:01:00Z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