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69B3952C" w:rsidR="00620371" w:rsidRDefault="00FF3E78"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08"/>
        <w:gridCol w:w="5573"/>
      </w:tblGrid>
      <w:tr w:rsidR="00620371" w:rsidRPr="00620371" w14:paraId="17B274A6" w14:textId="77777777" w:rsidTr="00305BDE">
        <w:tc>
          <w:tcPr>
            <w:tcW w:w="4361" w:type="dxa"/>
          </w:tcPr>
          <w:p w14:paraId="4EE270D6" w14:textId="77777777" w:rsidR="00620371" w:rsidRPr="00620371" w:rsidRDefault="00305BDE" w:rsidP="00305B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Protokoll für Veranstaltung:</w:t>
            </w:r>
          </w:p>
        </w:tc>
        <w:tc>
          <w:tcPr>
            <w:tcW w:w="5670" w:type="dxa"/>
          </w:tcPr>
          <w:p w14:paraId="0A37501D" w14:textId="16A72943" w:rsidR="00620371" w:rsidRPr="00620371" w:rsidRDefault="000368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Seminarkurs Explore IT</w:t>
            </w:r>
          </w:p>
        </w:tc>
      </w:tr>
    </w:tbl>
    <w:p w14:paraId="5DAB6C7B" w14:textId="77777777" w:rsidR="00620371" w:rsidRDefault="00620371"/>
    <w:tbl>
      <w:tblPr>
        <w:tblW w:w="9367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006"/>
        <w:gridCol w:w="2353"/>
        <w:gridCol w:w="1333"/>
        <w:gridCol w:w="2268"/>
        <w:gridCol w:w="1407"/>
      </w:tblGrid>
      <w:tr w:rsidR="003D7B9A" w:rsidRPr="00620371" w14:paraId="02EB378F" w14:textId="77777777" w:rsidTr="004635D1">
        <w:trPr>
          <w:trHeight w:val="229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05A809" w14:textId="77777777" w:rsidR="003D7B9A" w:rsidRPr="00B04612" w:rsidRDefault="003D7B9A"/>
        </w:tc>
      </w:tr>
      <w:tr w:rsidR="001D7DB1" w:rsidRPr="00620371" w14:paraId="6BD88C8F" w14:textId="77777777" w:rsidTr="008355C8">
        <w:trPr>
          <w:trHeight w:val="449"/>
          <w:jc w:val="center"/>
        </w:trPr>
        <w:tc>
          <w:tcPr>
            <w:tcW w:w="200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036530" w14:textId="6CEE92DD" w:rsidR="003D7B9A" w:rsidRPr="00B04612" w:rsidRDefault="00620371" w:rsidP="000368E6">
            <w:pPr>
              <w:pStyle w:val="berschriftinGrobuchstaben"/>
            </w:pPr>
            <w:r>
              <w:t>Datum</w:t>
            </w:r>
          </w:p>
        </w:tc>
        <w:tc>
          <w:tcPr>
            <w:tcW w:w="7361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DAE1399" w14:textId="30BEC0F9" w:rsidR="003D7B9A" w:rsidRPr="00B04612" w:rsidRDefault="00C15850">
            <w:r>
              <w:t>20.12.2023</w:t>
            </w:r>
          </w:p>
        </w:tc>
      </w:tr>
      <w:tr w:rsidR="001D7DB1" w:rsidRPr="00620371" w14:paraId="11EEC434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D867C52" w14:textId="7406CB93" w:rsidR="003D7B9A" w:rsidRPr="00B04612" w:rsidRDefault="000368E6" w:rsidP="000368E6">
            <w:pPr>
              <w:pStyle w:val="berschriftinGrobuchstaben"/>
            </w:pPr>
            <w:r w:rsidRPr="00B04612">
              <w:t>Protokollführer</w:t>
            </w:r>
            <w:r>
              <w:t xml:space="preserve"> 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DA213EA" w14:textId="261B57FB" w:rsidR="003D7B9A" w:rsidRPr="00B04612" w:rsidRDefault="00B827BF">
            <w:r>
              <w:t>Silas Schäffer</w:t>
            </w:r>
          </w:p>
        </w:tc>
      </w:tr>
      <w:tr w:rsidR="001D7DB1" w:rsidRPr="00620371" w14:paraId="54F213C6" w14:textId="77777777" w:rsidTr="004635D1">
        <w:trPr>
          <w:trHeight w:val="360"/>
          <w:jc w:val="center"/>
        </w:trPr>
        <w:tc>
          <w:tcPr>
            <w:tcW w:w="200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C78339" w14:textId="43BCA915" w:rsidR="003D7B9A" w:rsidRPr="00B04612" w:rsidRDefault="000368E6">
            <w:pPr>
              <w:pStyle w:val="berschriftinGrobuchstaben"/>
            </w:pPr>
            <w:r>
              <w:t>Projektmitglieder</w:t>
            </w:r>
          </w:p>
        </w:tc>
        <w:tc>
          <w:tcPr>
            <w:tcW w:w="7361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47B792" w14:textId="6554C19F" w:rsidR="003D7B9A" w:rsidRPr="00B04612" w:rsidRDefault="00B827BF">
            <w:r>
              <w:t>Martin Rid</w:t>
            </w:r>
            <w:r w:rsidR="007D4CBD">
              <w:t>, Lukas Kornmayer, Florian Kreher</w:t>
            </w:r>
          </w:p>
        </w:tc>
      </w:tr>
      <w:tr w:rsidR="003D7B9A" w:rsidRPr="00620371" w14:paraId="727D4F65" w14:textId="77777777" w:rsidTr="004635D1">
        <w:trPr>
          <w:trHeight w:val="360"/>
          <w:jc w:val="center"/>
        </w:trPr>
        <w:tc>
          <w:tcPr>
            <w:tcW w:w="9367" w:type="dxa"/>
            <w:gridSpan w:val="5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ADA15A9" w14:textId="02E1F1B3" w:rsidR="003D7B9A" w:rsidRPr="00B04612" w:rsidRDefault="003D7B9A">
            <w:pPr>
              <w:pStyle w:val="berschrift2"/>
            </w:pPr>
          </w:p>
        </w:tc>
      </w:tr>
      <w:tr w:rsidR="001D7DB1" w:rsidRPr="00620371" w14:paraId="59CAFC5D" w14:textId="77777777" w:rsidTr="004635D1">
        <w:trPr>
          <w:trHeight w:val="360"/>
          <w:jc w:val="center"/>
        </w:trPr>
        <w:tc>
          <w:tcPr>
            <w:tcW w:w="4359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7900588" w14:textId="77777777" w:rsidR="003D7B9A" w:rsidRPr="00B04612" w:rsidRDefault="00620371">
            <w:pPr>
              <w:pStyle w:val="berschriftinGrobuchstaben"/>
            </w:pPr>
            <w:bookmarkStart w:id="0" w:name="MinuteItems"/>
            <w:bookmarkStart w:id="1" w:name="MinuteTopicSection"/>
            <w:bookmarkEnd w:id="0"/>
            <w:r>
              <w:t>Themen/Inhalte</w:t>
            </w:r>
          </w:p>
        </w:tc>
        <w:tc>
          <w:tcPr>
            <w:tcW w:w="5008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0061E4C" w14:textId="77777777" w:rsidR="003D7B9A" w:rsidRPr="00B04612" w:rsidRDefault="003D7B9A"/>
        </w:tc>
      </w:tr>
      <w:tr w:rsidR="00C94ABA" w:rsidRPr="00620371" w14:paraId="55199B1B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83E8BD6" w14:textId="4D3294BF" w:rsidR="00B827BF" w:rsidRDefault="007D4CBD" w:rsidP="00C15850">
            <w:r>
              <w:t xml:space="preserve">Top1 / </w:t>
            </w:r>
            <w:r w:rsidR="00C70858">
              <w:t>Schlüssel Generieren</w:t>
            </w:r>
          </w:p>
          <w:p w14:paraId="49E79A5C" w14:textId="51ECC1BD" w:rsidR="009A2A04" w:rsidRDefault="009A2A04" w:rsidP="00C15850">
            <w:r>
              <w:t>Am 02.12.23</w:t>
            </w:r>
            <w:r w:rsidR="00C70858">
              <w:t xml:space="preserve"> habe ich mit der </w:t>
            </w:r>
            <w:proofErr w:type="spellStart"/>
            <w:r w:rsidR="00C70858">
              <w:t>Activity</w:t>
            </w:r>
            <w:proofErr w:type="spellEnd"/>
            <w:r w:rsidR="00C70858">
              <w:t xml:space="preserve"> begonnen die sich um das Generieren und Verwalten von Mitarbeiter Schlüsseln kümmert. </w:t>
            </w:r>
            <w:r w:rsidR="0011672E">
              <w:t xml:space="preserve">In der ersten </w:t>
            </w:r>
            <w:r w:rsidR="002121CF">
              <w:t>Iteration</w:t>
            </w:r>
            <w:r w:rsidR="0011672E">
              <w:t xml:space="preserve"> habe ich </w:t>
            </w:r>
            <w:r w:rsidR="002121CF">
              <w:t>leidlich</w:t>
            </w:r>
            <w:r w:rsidR="0011672E">
              <w:t xml:space="preserve"> einen Generator erstellt, der zufällige Codes generiert, und diese </w:t>
            </w:r>
            <w:r w:rsidR="008C7357">
              <w:t xml:space="preserve">dann ausgibt. Hier wollte ich erst mal </w:t>
            </w:r>
            <w:r w:rsidR="00F60136">
              <w:t>sehen,</w:t>
            </w:r>
            <w:r w:rsidR="008C7357">
              <w:t xml:space="preserve"> wie ich d</w:t>
            </w:r>
            <w:r w:rsidR="002121CF">
              <w:t xml:space="preserve">ie </w:t>
            </w:r>
            <w:proofErr w:type="spellStart"/>
            <w:r w:rsidR="002121CF">
              <w:t>Activity</w:t>
            </w:r>
            <w:proofErr w:type="spellEnd"/>
            <w:r w:rsidR="002121CF">
              <w:t xml:space="preserve"> </w:t>
            </w:r>
            <w:r w:rsidR="00603FF7">
              <w:t>verwirklichen</w:t>
            </w:r>
            <w:r w:rsidR="002121CF">
              <w:t xml:space="preserve"> will</w:t>
            </w:r>
            <w:r w:rsidR="00603FF7">
              <w:t>, und ob die Codes funktionieren</w:t>
            </w:r>
            <w:r w:rsidR="002121CF">
              <w:t>.</w:t>
            </w:r>
          </w:p>
        </w:tc>
      </w:tr>
      <w:tr w:rsidR="000E2BAC" w:rsidRPr="00620371" w14:paraId="4692D014" w14:textId="77777777" w:rsidTr="000A2C78">
        <w:trPr>
          <w:trHeight w:val="48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5C27F8C" w14:textId="77777777" w:rsidR="007F0C71" w:rsidRDefault="000E2BAC" w:rsidP="00C15850">
            <w:r>
              <w:t xml:space="preserve">Top2 / </w:t>
            </w:r>
            <w:r w:rsidR="007F0C71">
              <w:t>Einstellungen &amp; Startseite</w:t>
            </w:r>
          </w:p>
          <w:p w14:paraId="16FB6D0A" w14:textId="0219C50D" w:rsidR="007F0C71" w:rsidRDefault="007F0C71" w:rsidP="00C15850">
            <w:r>
              <w:t>Am 12.12.23 haben Martin und ich die Einstellung</w:t>
            </w:r>
            <w:r w:rsidR="00231FF2">
              <w:t>en</w:t>
            </w:r>
            <w:r>
              <w:t xml:space="preserve"> in die Startseite</w:t>
            </w:r>
            <w:r w:rsidR="00231FF2">
              <w:t xml:space="preserve"> implementiert, nun kann man von dort auf die </w:t>
            </w:r>
            <w:r w:rsidR="000143C6">
              <w:t>sie</w:t>
            </w:r>
            <w:r w:rsidR="00231FF2">
              <w:t xml:space="preserve"> zugreifen.</w:t>
            </w:r>
            <w:r w:rsidR="000143C6">
              <w:t xml:space="preserve"> Der nächste Schritt von dort währe die Einstellungen an das Design der Startseite anzupassen.</w:t>
            </w:r>
          </w:p>
        </w:tc>
      </w:tr>
      <w:tr w:rsidR="004D3A32" w:rsidRPr="00620371" w14:paraId="0A700242" w14:textId="77777777" w:rsidTr="000A2C78">
        <w:trPr>
          <w:trHeight w:val="395"/>
          <w:jc w:val="center"/>
        </w:trPr>
        <w:tc>
          <w:tcPr>
            <w:tcW w:w="9367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288D69F" w14:textId="4F73BFF3" w:rsidR="00B827BF" w:rsidRDefault="00B827BF" w:rsidP="005951E5">
            <w:r>
              <w:t>Top</w:t>
            </w:r>
            <w:r w:rsidR="000E2BAC">
              <w:t>3</w:t>
            </w:r>
            <w:r>
              <w:t xml:space="preserve"> / </w:t>
            </w:r>
            <w:r w:rsidR="005951E5">
              <w:t>Einstellungen</w:t>
            </w:r>
            <w:r w:rsidR="00E32ACB">
              <w:t xml:space="preserve"> &amp; Schlüssel </w:t>
            </w:r>
            <w:r w:rsidR="00B15A54">
              <w:t>G</w:t>
            </w:r>
            <w:r w:rsidR="00E32ACB">
              <w:t>enerieren</w:t>
            </w:r>
          </w:p>
          <w:p w14:paraId="59075C62" w14:textId="49F9BA5F" w:rsidR="005951E5" w:rsidRDefault="005951E5" w:rsidP="005951E5">
            <w:r>
              <w:t>Am 1</w:t>
            </w:r>
            <w:r w:rsidR="00E32ACB">
              <w:t xml:space="preserve">5.12.23 habe ich an sowohl den </w:t>
            </w:r>
            <w:r w:rsidR="00511360">
              <w:t>Einstellungen</w:t>
            </w:r>
            <w:r w:rsidR="00E32ACB">
              <w:t xml:space="preserve"> als auch am Schlüsselgenerator weitergearbeitet. An dem Tag habe ich </w:t>
            </w:r>
            <w:r w:rsidR="00013D14">
              <w:t xml:space="preserve">in beiden Projekten die </w:t>
            </w:r>
            <w:proofErr w:type="spellStart"/>
            <w:r w:rsidR="00013D14">
              <w:t>Firebase</w:t>
            </w:r>
            <w:proofErr w:type="spellEnd"/>
            <w:r w:rsidR="00013D14">
              <w:t xml:space="preserve"> Datenbank eingebunden. In d</w:t>
            </w:r>
            <w:r w:rsidR="00B67177">
              <w:t>en Einstellungen</w:t>
            </w:r>
            <w:r w:rsidR="00013D14">
              <w:t xml:space="preserve"> </w:t>
            </w:r>
            <w:r w:rsidR="00AD1E6F">
              <w:t>werden nun die Schlüssel mit den</w:t>
            </w:r>
            <w:r w:rsidR="00E87ADD">
              <w:t>en</w:t>
            </w:r>
            <w:r w:rsidR="00AD1E6F">
              <w:t xml:space="preserve"> in der Datenbank </w:t>
            </w:r>
            <w:r w:rsidR="00B15A54">
              <w:t xml:space="preserve">abgeglichen. In der Schlüssel Generieren </w:t>
            </w:r>
            <w:proofErr w:type="spellStart"/>
            <w:r w:rsidR="00B15A54">
              <w:t>Activity</w:t>
            </w:r>
            <w:proofErr w:type="spellEnd"/>
            <w:r w:rsidR="00B15A54">
              <w:t xml:space="preserve"> ist mehr geschehen, hier </w:t>
            </w:r>
            <w:r w:rsidR="003030B1">
              <w:t xml:space="preserve">kann die </w:t>
            </w:r>
            <w:proofErr w:type="spellStart"/>
            <w:r w:rsidR="003030B1">
              <w:t>Activity</w:t>
            </w:r>
            <w:proofErr w:type="spellEnd"/>
            <w:r w:rsidR="003030B1">
              <w:t xml:space="preserve"> auslesen, welches Restaurant (Welcher Manager) gerade Schlüssel generieren will, und speichert diese dann entsprechend in der Datenbank ab. Ich habe </w:t>
            </w:r>
            <w:r w:rsidR="00511360">
              <w:t>außerdem</w:t>
            </w:r>
            <w:r w:rsidR="003030B1">
              <w:t xml:space="preserve"> mit dem Management der Schlüssel an</w:t>
            </w:r>
            <w:r w:rsidR="00511360">
              <w:t xml:space="preserve">gefangen, Dies soll über einen </w:t>
            </w:r>
            <w:r w:rsidR="000E2BAC">
              <w:t>Recycle</w:t>
            </w:r>
            <w:r w:rsidR="00511360">
              <w:t xml:space="preserve"> Viewer laufen. Jedoch kam ich hier zu einige</w:t>
            </w:r>
            <w:r w:rsidR="0078134B">
              <w:t>n</w:t>
            </w:r>
            <w:r w:rsidR="00511360">
              <w:t xml:space="preserve"> </w:t>
            </w:r>
            <w:r w:rsidR="0078134B">
              <w:t>Problemen</w:t>
            </w:r>
            <w:r w:rsidR="00511360">
              <w:t xml:space="preserve"> mit der Datenbank, die ich noch nicht behoben habe. Über diese Liste </w:t>
            </w:r>
            <w:r w:rsidR="0078134B">
              <w:t>wird</w:t>
            </w:r>
            <w:r w:rsidR="00511360">
              <w:t xml:space="preserve"> der Restaurant Manager alle aktiven Schlüssel sehen</w:t>
            </w:r>
            <w:r w:rsidR="0078134B">
              <w:t xml:space="preserve"> können</w:t>
            </w:r>
            <w:r w:rsidR="00511360">
              <w:t>, und welchem Mitarbeiter er angehört.</w:t>
            </w:r>
          </w:p>
        </w:tc>
      </w:tr>
      <w:bookmarkEnd w:id="1"/>
      <w:tr w:rsidR="000950DB" w:rsidRPr="00620371" w14:paraId="1FD71697" w14:textId="77777777" w:rsidTr="004635D1">
        <w:trPr>
          <w:trHeight w:val="36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14:paraId="45FB0818" w14:textId="43C24004" w:rsidR="000950DB" w:rsidRPr="00B04612" w:rsidRDefault="000950DB"/>
        </w:tc>
        <w:tc>
          <w:tcPr>
            <w:tcW w:w="226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0F002FC" w14:textId="77777777" w:rsidR="000950DB" w:rsidRPr="00B04612" w:rsidRDefault="000950DB">
            <w:pPr>
              <w:pStyle w:val="berschriftinGrobuchstaben"/>
            </w:pPr>
            <w:bookmarkStart w:id="2" w:name="MinutePersonResponsible"/>
            <w:r w:rsidRPr="00B04612">
              <w:t>Zuständige Person</w:t>
            </w:r>
            <w:bookmarkEnd w:id="2"/>
          </w:p>
        </w:tc>
        <w:tc>
          <w:tcPr>
            <w:tcW w:w="140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50CB5CE" w14:textId="77777777" w:rsidR="000950DB" w:rsidRPr="00B04612" w:rsidRDefault="000950DB">
            <w:pPr>
              <w:pStyle w:val="berschriftinGrobuchstaben"/>
            </w:pPr>
            <w:bookmarkStart w:id="3" w:name="MinuteDeadline"/>
            <w:r w:rsidRPr="00B04612">
              <w:t>Termin</w:t>
            </w:r>
            <w:bookmarkEnd w:id="3"/>
          </w:p>
        </w:tc>
      </w:tr>
      <w:tr w:rsidR="000950DB" w:rsidRPr="00620371" w14:paraId="03AC891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3C64CFA" w14:textId="77777777" w:rsidR="000950DB" w:rsidRPr="00B04612" w:rsidRDefault="000950DB">
            <w:pPr>
              <w:pStyle w:val="berschriftinGrobuchstaben"/>
            </w:pPr>
            <w:bookmarkStart w:id="4" w:name="MinuteActionItems"/>
            <w:r w:rsidRPr="00B04612">
              <w:t>Aufgaben</w:t>
            </w:r>
            <w:bookmarkEnd w:id="4"/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49F31CB" w14:textId="77777777" w:rsidR="000950DB" w:rsidRPr="00B04612" w:rsidRDefault="000950DB"/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3128261" w14:textId="77777777" w:rsidR="000950DB" w:rsidRPr="00B04612" w:rsidRDefault="000950DB"/>
        </w:tc>
      </w:tr>
      <w:tr w:rsidR="000950DB" w:rsidRPr="00620371" w14:paraId="6734A892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F3BCF1" w14:textId="051B9953" w:rsidR="000950DB" w:rsidRDefault="006F7F3B" w:rsidP="00C80872">
            <w:r>
              <w:t>Mitarbeiter</w:t>
            </w:r>
            <w:r w:rsidR="00064B78">
              <w:t xml:space="preserve">schlüssel </w:t>
            </w:r>
            <w:r w:rsidR="008C427A">
              <w:t>generieren/verwalten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A45933" w14:textId="0CBD286F" w:rsidR="000950DB" w:rsidRDefault="00064B78" w:rsidP="006735BC">
            <w:r>
              <w:t>Silas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4FE9F5D" w14:textId="7189FCCC" w:rsidR="000950DB" w:rsidRDefault="00333433" w:rsidP="0054073E">
            <w:r>
              <w:t>29</w:t>
            </w:r>
            <w:r w:rsidR="00F34F7A">
              <w:t>.12.23</w:t>
            </w:r>
          </w:p>
        </w:tc>
      </w:tr>
      <w:tr w:rsidR="000950DB" w:rsidRPr="00620371" w14:paraId="661F1FB4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BDF014" w14:textId="02F34BF8" w:rsidR="000950DB" w:rsidRDefault="00F34F7A" w:rsidP="00FE005B">
            <w:r>
              <w:t>Erstellen von Speisekarten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B015B1" w14:textId="1D1D1E0C" w:rsidR="000950DB" w:rsidRDefault="00841812" w:rsidP="006735BC">
            <w:r>
              <w:t>Martin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93D0CC0" w14:textId="3FA06AFA" w:rsidR="000950DB" w:rsidRPr="0054073E" w:rsidRDefault="00FC6933" w:rsidP="009973AF">
            <w:r>
              <w:t>**</w:t>
            </w:r>
            <w:r w:rsidR="00841812">
              <w:t>.12.23</w:t>
            </w:r>
          </w:p>
        </w:tc>
      </w:tr>
      <w:tr w:rsidR="00354041" w:rsidRPr="00620371" w14:paraId="314571B5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83D6DE" w14:textId="27BC478A" w:rsidR="00354041" w:rsidRDefault="00333433" w:rsidP="00FE005B">
            <w:r>
              <w:t>Karte + QR-Code 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D6D897" w14:textId="53FCA41A" w:rsidR="00354041" w:rsidRDefault="00354041" w:rsidP="006735BC">
            <w:r>
              <w:t>Lukas</w:t>
            </w:r>
            <w:r w:rsidR="008C427A">
              <w:t>, Martin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B3FFFCF" w14:textId="32B0DD90" w:rsidR="00354041" w:rsidRDefault="00FC6933" w:rsidP="009973AF">
            <w:r>
              <w:t>**</w:t>
            </w:r>
            <w:r w:rsidR="00333433">
              <w:t>.12.23</w:t>
            </w:r>
          </w:p>
        </w:tc>
      </w:tr>
      <w:tr w:rsidR="00FD5B62" w:rsidRPr="00620371" w14:paraId="5C6AB3BC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1DE7A6" w14:textId="06757FA2" w:rsidR="00FD5B62" w:rsidRDefault="00FD5B62" w:rsidP="00FE005B">
            <w:r>
              <w:t>Speisekarte einscannen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4CD253" w14:textId="08B3CACD" w:rsidR="00FD5B62" w:rsidRDefault="00FD5B62" w:rsidP="006735BC">
            <w:r>
              <w:t>Lukas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72DA047" w14:textId="10180C9F" w:rsidR="00FD5B62" w:rsidRDefault="00FC6933" w:rsidP="009973AF">
            <w:r>
              <w:t>**</w:t>
            </w:r>
            <w:r w:rsidR="00FD5B62">
              <w:t>.12.23</w:t>
            </w:r>
          </w:p>
        </w:tc>
      </w:tr>
      <w:tr w:rsidR="00F1062E" w:rsidRPr="00620371" w14:paraId="76EB0490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8F75C98" w14:textId="6176925C" w:rsidR="00F1062E" w:rsidRDefault="000A63E3" w:rsidP="00FE005B">
            <w:r>
              <w:t>Tischansicht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4A83D16" w14:textId="3F93DCA5" w:rsidR="00F1062E" w:rsidRDefault="00F1062E" w:rsidP="006735BC">
            <w:r>
              <w:t>Florian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53C573A" w14:textId="3095BD7C" w:rsidR="00F1062E" w:rsidRDefault="00FC6933" w:rsidP="009973AF">
            <w:r>
              <w:t>**</w:t>
            </w:r>
            <w:r w:rsidR="00444F30">
              <w:t>.12.23</w:t>
            </w:r>
          </w:p>
        </w:tc>
      </w:tr>
      <w:tr w:rsidR="008C427A" w:rsidRPr="00620371" w14:paraId="3D286DDB" w14:textId="77777777" w:rsidTr="00B95357">
        <w:trPr>
          <w:trHeight w:val="340"/>
          <w:jc w:val="center"/>
        </w:trPr>
        <w:tc>
          <w:tcPr>
            <w:tcW w:w="569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D0A487A" w14:textId="4910477F" w:rsidR="008C427A" w:rsidRDefault="008C427A" w:rsidP="00FE005B">
            <w:r>
              <w:t>Bestellungsansicht</w:t>
            </w:r>
          </w:p>
        </w:tc>
        <w:tc>
          <w:tcPr>
            <w:tcW w:w="226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8B69ED" w14:textId="611916C4" w:rsidR="008C427A" w:rsidRDefault="008C427A" w:rsidP="006735BC">
            <w:r>
              <w:t>Florian</w:t>
            </w:r>
          </w:p>
        </w:tc>
        <w:tc>
          <w:tcPr>
            <w:tcW w:w="140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56BA1BB" w14:textId="3B808786" w:rsidR="008C427A" w:rsidRDefault="00FC6933" w:rsidP="009973AF">
            <w:r>
              <w:t>**.12.23</w:t>
            </w:r>
          </w:p>
        </w:tc>
      </w:tr>
    </w:tbl>
    <w:p w14:paraId="4DDBEF00" w14:textId="77777777" w:rsidR="003D7B9A" w:rsidRPr="00B04612" w:rsidRDefault="003D7B9A">
      <w:bookmarkStart w:id="5" w:name="MinuteAdditional"/>
      <w:bookmarkEnd w:id="5"/>
    </w:p>
    <w:sectPr w:rsidR="003D7B9A" w:rsidRPr="00B04612" w:rsidSect="003D7B9A">
      <w:headerReference w:type="default" r:id="rId7"/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E60A6" w14:textId="77777777" w:rsidR="00B80C1A" w:rsidRDefault="00B80C1A" w:rsidP="00620371">
      <w:r>
        <w:separator/>
      </w:r>
    </w:p>
  </w:endnote>
  <w:endnote w:type="continuationSeparator" w:id="0">
    <w:p w14:paraId="71071627" w14:textId="77777777" w:rsidR="00B80C1A" w:rsidRDefault="00B80C1A" w:rsidP="00620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E395" w14:textId="77777777" w:rsidR="00B80C1A" w:rsidRDefault="00B80C1A" w:rsidP="00620371">
      <w:r>
        <w:separator/>
      </w:r>
    </w:p>
  </w:footnote>
  <w:footnote w:type="continuationSeparator" w:id="0">
    <w:p w14:paraId="3C4FED50" w14:textId="77777777" w:rsidR="00B80C1A" w:rsidRDefault="00B80C1A" w:rsidP="0062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BB4C8" w14:textId="77777777" w:rsidR="006735BC" w:rsidRPr="0050330C" w:rsidRDefault="006735BC" w:rsidP="001D7DB1">
    <w:pPr>
      <w:pStyle w:val="Kopfzeile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6"/>
        <w:szCs w:val="26"/>
      </w:rPr>
    </w:pPr>
    <w:r>
      <w:rPr>
        <w:noProof/>
      </w:rPr>
      <w:drawing>
        <wp:inline distT="0" distB="0" distL="0" distR="0" wp14:anchorId="41745876" wp14:editId="07777777">
          <wp:extent cx="571500" cy="638175"/>
          <wp:effectExtent l="19050" t="0" r="0" b="0"/>
          <wp:docPr id="38" name="Bild 173" descr="GS-log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3" descr="GS-logo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sz w:val="32"/>
        <w:szCs w:val="32"/>
      </w:rPr>
      <w:t xml:space="preserve">    </w:t>
    </w:r>
    <w:r>
      <w:rPr>
        <w:rFonts w:asciiTheme="majorHAnsi" w:eastAsiaTheme="majorEastAsia" w:hAnsiTheme="majorHAnsi" w:cstheme="majorBidi"/>
        <w:sz w:val="26"/>
        <w:szCs w:val="26"/>
      </w:rPr>
      <w:t xml:space="preserve"> Seminarkurs –Explore IT</w:t>
    </w:r>
    <w:r w:rsidRPr="0050330C">
      <w:rPr>
        <w:rFonts w:asciiTheme="majorHAnsi" w:eastAsiaTheme="majorEastAsia" w:hAnsiTheme="majorHAnsi" w:cstheme="majorBidi"/>
        <w:sz w:val="26"/>
        <w:szCs w:val="26"/>
      </w:rPr>
      <w:t xml:space="preserve"> </w:t>
    </w:r>
  </w:p>
  <w:p w14:paraId="3461D779" w14:textId="77777777" w:rsidR="006735BC" w:rsidRDefault="006735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CD6"/>
    <w:multiLevelType w:val="hybridMultilevel"/>
    <w:tmpl w:val="36FA8D96"/>
    <w:lvl w:ilvl="0" w:tplc="59080D4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38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71"/>
    <w:rsid w:val="00007A02"/>
    <w:rsid w:val="00013D14"/>
    <w:rsid w:val="000143C6"/>
    <w:rsid w:val="00021562"/>
    <w:rsid w:val="000300EC"/>
    <w:rsid w:val="000368E6"/>
    <w:rsid w:val="000401F3"/>
    <w:rsid w:val="00045114"/>
    <w:rsid w:val="00056DE0"/>
    <w:rsid w:val="00057A42"/>
    <w:rsid w:val="0006127F"/>
    <w:rsid w:val="00061CF9"/>
    <w:rsid w:val="00064B78"/>
    <w:rsid w:val="00064E8A"/>
    <w:rsid w:val="00077E60"/>
    <w:rsid w:val="0009146C"/>
    <w:rsid w:val="000929B3"/>
    <w:rsid w:val="000950DB"/>
    <w:rsid w:val="00096D40"/>
    <w:rsid w:val="000A2C78"/>
    <w:rsid w:val="000A4150"/>
    <w:rsid w:val="000A52F3"/>
    <w:rsid w:val="000A5825"/>
    <w:rsid w:val="000A63E3"/>
    <w:rsid w:val="000B06F6"/>
    <w:rsid w:val="000B2256"/>
    <w:rsid w:val="000B366A"/>
    <w:rsid w:val="000B5198"/>
    <w:rsid w:val="000B5952"/>
    <w:rsid w:val="000C6F4E"/>
    <w:rsid w:val="000D60A0"/>
    <w:rsid w:val="000E2BAC"/>
    <w:rsid w:val="000E5C79"/>
    <w:rsid w:val="000E6478"/>
    <w:rsid w:val="000F37C5"/>
    <w:rsid w:val="000F7550"/>
    <w:rsid w:val="0010088C"/>
    <w:rsid w:val="0010696D"/>
    <w:rsid w:val="00110B4A"/>
    <w:rsid w:val="00114E8B"/>
    <w:rsid w:val="001150F1"/>
    <w:rsid w:val="0011672E"/>
    <w:rsid w:val="001273C7"/>
    <w:rsid w:val="001279BF"/>
    <w:rsid w:val="0013091B"/>
    <w:rsid w:val="0013357E"/>
    <w:rsid w:val="00163E4E"/>
    <w:rsid w:val="00172A29"/>
    <w:rsid w:val="00190287"/>
    <w:rsid w:val="00192E39"/>
    <w:rsid w:val="001A6B75"/>
    <w:rsid w:val="001C32FF"/>
    <w:rsid w:val="001C41EC"/>
    <w:rsid w:val="001C5033"/>
    <w:rsid w:val="001D4142"/>
    <w:rsid w:val="001D6CA2"/>
    <w:rsid w:val="001D7DB1"/>
    <w:rsid w:val="001E18FD"/>
    <w:rsid w:val="001E6FE2"/>
    <w:rsid w:val="001F005E"/>
    <w:rsid w:val="001F1D49"/>
    <w:rsid w:val="001F5BE4"/>
    <w:rsid w:val="002023F1"/>
    <w:rsid w:val="00205C12"/>
    <w:rsid w:val="00210931"/>
    <w:rsid w:val="00211DD5"/>
    <w:rsid w:val="002121CF"/>
    <w:rsid w:val="00214C36"/>
    <w:rsid w:val="002221CE"/>
    <w:rsid w:val="00223B72"/>
    <w:rsid w:val="00231FF2"/>
    <w:rsid w:val="00233173"/>
    <w:rsid w:val="00236F12"/>
    <w:rsid w:val="00240D27"/>
    <w:rsid w:val="00242403"/>
    <w:rsid w:val="00243C33"/>
    <w:rsid w:val="00252AF5"/>
    <w:rsid w:val="00256E93"/>
    <w:rsid w:val="00270A43"/>
    <w:rsid w:val="00270A53"/>
    <w:rsid w:val="002725B5"/>
    <w:rsid w:val="002737C7"/>
    <w:rsid w:val="002833EB"/>
    <w:rsid w:val="00283A8E"/>
    <w:rsid w:val="00291E35"/>
    <w:rsid w:val="0029266F"/>
    <w:rsid w:val="00293454"/>
    <w:rsid w:val="00296BC6"/>
    <w:rsid w:val="002A2BB1"/>
    <w:rsid w:val="002A3931"/>
    <w:rsid w:val="002C2AF1"/>
    <w:rsid w:val="002D3A32"/>
    <w:rsid w:val="002E50F0"/>
    <w:rsid w:val="002F6904"/>
    <w:rsid w:val="0030219C"/>
    <w:rsid w:val="003030B1"/>
    <w:rsid w:val="003036AF"/>
    <w:rsid w:val="00305BDE"/>
    <w:rsid w:val="00305E98"/>
    <w:rsid w:val="003163E0"/>
    <w:rsid w:val="00321B53"/>
    <w:rsid w:val="00326A1A"/>
    <w:rsid w:val="003270C4"/>
    <w:rsid w:val="00333433"/>
    <w:rsid w:val="00342CB4"/>
    <w:rsid w:val="0034384C"/>
    <w:rsid w:val="0034518F"/>
    <w:rsid w:val="00352175"/>
    <w:rsid w:val="00354041"/>
    <w:rsid w:val="00355993"/>
    <w:rsid w:val="00357A72"/>
    <w:rsid w:val="00362AFD"/>
    <w:rsid w:val="00376156"/>
    <w:rsid w:val="003901DC"/>
    <w:rsid w:val="003A0016"/>
    <w:rsid w:val="003A7C4F"/>
    <w:rsid w:val="003B1F2D"/>
    <w:rsid w:val="003B2320"/>
    <w:rsid w:val="003C2658"/>
    <w:rsid w:val="003C3930"/>
    <w:rsid w:val="003D48FF"/>
    <w:rsid w:val="003D7B9A"/>
    <w:rsid w:val="003E5AF0"/>
    <w:rsid w:val="003F21AE"/>
    <w:rsid w:val="00403A1D"/>
    <w:rsid w:val="00404943"/>
    <w:rsid w:val="00405CB6"/>
    <w:rsid w:val="004123B2"/>
    <w:rsid w:val="00412E5C"/>
    <w:rsid w:val="00416291"/>
    <w:rsid w:val="00425567"/>
    <w:rsid w:val="00431510"/>
    <w:rsid w:val="00431675"/>
    <w:rsid w:val="00443566"/>
    <w:rsid w:val="00444F30"/>
    <w:rsid w:val="00456A14"/>
    <w:rsid w:val="004635D1"/>
    <w:rsid w:val="00464CC1"/>
    <w:rsid w:val="00465BEC"/>
    <w:rsid w:val="00470AE0"/>
    <w:rsid w:val="00476EA4"/>
    <w:rsid w:val="004816FD"/>
    <w:rsid w:val="00485DD7"/>
    <w:rsid w:val="00486E4B"/>
    <w:rsid w:val="004A156B"/>
    <w:rsid w:val="004A678A"/>
    <w:rsid w:val="004B3F87"/>
    <w:rsid w:val="004C052B"/>
    <w:rsid w:val="004C138F"/>
    <w:rsid w:val="004C5B65"/>
    <w:rsid w:val="004D3A32"/>
    <w:rsid w:val="004D45F6"/>
    <w:rsid w:val="004E219A"/>
    <w:rsid w:val="004E3E01"/>
    <w:rsid w:val="004E53DE"/>
    <w:rsid w:val="004E5C90"/>
    <w:rsid w:val="004F55CC"/>
    <w:rsid w:val="004F69B2"/>
    <w:rsid w:val="005004D9"/>
    <w:rsid w:val="00500B40"/>
    <w:rsid w:val="00501252"/>
    <w:rsid w:val="00502CB0"/>
    <w:rsid w:val="0050330C"/>
    <w:rsid w:val="00511360"/>
    <w:rsid w:val="00512E24"/>
    <w:rsid w:val="00514E32"/>
    <w:rsid w:val="00517AE1"/>
    <w:rsid w:val="00523D88"/>
    <w:rsid w:val="005259F0"/>
    <w:rsid w:val="00526EB6"/>
    <w:rsid w:val="00532CB3"/>
    <w:rsid w:val="00533CE8"/>
    <w:rsid w:val="0054073E"/>
    <w:rsid w:val="005436B7"/>
    <w:rsid w:val="005476AA"/>
    <w:rsid w:val="00580246"/>
    <w:rsid w:val="00580D01"/>
    <w:rsid w:val="005848AB"/>
    <w:rsid w:val="00594D64"/>
    <w:rsid w:val="005951E5"/>
    <w:rsid w:val="0059779F"/>
    <w:rsid w:val="005A7205"/>
    <w:rsid w:val="005B1D8B"/>
    <w:rsid w:val="005B565A"/>
    <w:rsid w:val="005C78E6"/>
    <w:rsid w:val="005D6E3B"/>
    <w:rsid w:val="005E4AA4"/>
    <w:rsid w:val="005F177A"/>
    <w:rsid w:val="005F3940"/>
    <w:rsid w:val="005F6787"/>
    <w:rsid w:val="005F6BB5"/>
    <w:rsid w:val="00602C0C"/>
    <w:rsid w:val="00603FF7"/>
    <w:rsid w:val="00605523"/>
    <w:rsid w:val="00606AF3"/>
    <w:rsid w:val="00620371"/>
    <w:rsid w:val="00625DB9"/>
    <w:rsid w:val="00631A4E"/>
    <w:rsid w:val="00645696"/>
    <w:rsid w:val="00653B77"/>
    <w:rsid w:val="0066738F"/>
    <w:rsid w:val="006735BC"/>
    <w:rsid w:val="006928AE"/>
    <w:rsid w:val="00697AEB"/>
    <w:rsid w:val="006A3D8E"/>
    <w:rsid w:val="006A3E53"/>
    <w:rsid w:val="006A7A8F"/>
    <w:rsid w:val="006B0CE4"/>
    <w:rsid w:val="006D088B"/>
    <w:rsid w:val="006D1386"/>
    <w:rsid w:val="006E6885"/>
    <w:rsid w:val="006F568B"/>
    <w:rsid w:val="006F7F3B"/>
    <w:rsid w:val="007018DA"/>
    <w:rsid w:val="007024F7"/>
    <w:rsid w:val="00707866"/>
    <w:rsid w:val="00712D79"/>
    <w:rsid w:val="00713645"/>
    <w:rsid w:val="007165C0"/>
    <w:rsid w:val="0072375A"/>
    <w:rsid w:val="00723C93"/>
    <w:rsid w:val="00735D6D"/>
    <w:rsid w:val="00740582"/>
    <w:rsid w:val="00745CC8"/>
    <w:rsid w:val="007475F6"/>
    <w:rsid w:val="007542D6"/>
    <w:rsid w:val="00755E45"/>
    <w:rsid w:val="00760804"/>
    <w:rsid w:val="00761E97"/>
    <w:rsid w:val="00765499"/>
    <w:rsid w:val="00766FB5"/>
    <w:rsid w:val="00773A28"/>
    <w:rsid w:val="00780DB2"/>
    <w:rsid w:val="0078134B"/>
    <w:rsid w:val="0078196D"/>
    <w:rsid w:val="007837CE"/>
    <w:rsid w:val="00783A14"/>
    <w:rsid w:val="00783B3E"/>
    <w:rsid w:val="00787885"/>
    <w:rsid w:val="00790606"/>
    <w:rsid w:val="00792046"/>
    <w:rsid w:val="007A0C83"/>
    <w:rsid w:val="007A2575"/>
    <w:rsid w:val="007A7450"/>
    <w:rsid w:val="007C5F6D"/>
    <w:rsid w:val="007C6F9C"/>
    <w:rsid w:val="007D231D"/>
    <w:rsid w:val="007D4CBD"/>
    <w:rsid w:val="007F0C71"/>
    <w:rsid w:val="007F50CA"/>
    <w:rsid w:val="00810BE5"/>
    <w:rsid w:val="00811E06"/>
    <w:rsid w:val="00813F41"/>
    <w:rsid w:val="00832CD0"/>
    <w:rsid w:val="008355C8"/>
    <w:rsid w:val="00837061"/>
    <w:rsid w:val="00841812"/>
    <w:rsid w:val="00846573"/>
    <w:rsid w:val="00850E06"/>
    <w:rsid w:val="00861F08"/>
    <w:rsid w:val="00862B91"/>
    <w:rsid w:val="00863F26"/>
    <w:rsid w:val="00871C6A"/>
    <w:rsid w:val="008763C8"/>
    <w:rsid w:val="00876D81"/>
    <w:rsid w:val="008910EC"/>
    <w:rsid w:val="008A0511"/>
    <w:rsid w:val="008B5F84"/>
    <w:rsid w:val="008C427A"/>
    <w:rsid w:val="008C4F58"/>
    <w:rsid w:val="008C566A"/>
    <w:rsid w:val="008C7357"/>
    <w:rsid w:val="008D0B7C"/>
    <w:rsid w:val="008D134D"/>
    <w:rsid w:val="008D4CCA"/>
    <w:rsid w:val="008E0D16"/>
    <w:rsid w:val="008E0E98"/>
    <w:rsid w:val="008E23FE"/>
    <w:rsid w:val="008E7552"/>
    <w:rsid w:val="008F27D9"/>
    <w:rsid w:val="0092043D"/>
    <w:rsid w:val="0092441D"/>
    <w:rsid w:val="009303BD"/>
    <w:rsid w:val="00930724"/>
    <w:rsid w:val="00933ED1"/>
    <w:rsid w:val="00951C52"/>
    <w:rsid w:val="00960C08"/>
    <w:rsid w:val="0096314E"/>
    <w:rsid w:val="00963881"/>
    <w:rsid w:val="009641A9"/>
    <w:rsid w:val="00984009"/>
    <w:rsid w:val="00984C05"/>
    <w:rsid w:val="00993741"/>
    <w:rsid w:val="009973AF"/>
    <w:rsid w:val="009A2A04"/>
    <w:rsid w:val="009C0605"/>
    <w:rsid w:val="009C46A4"/>
    <w:rsid w:val="009C4D2C"/>
    <w:rsid w:val="009D1DD4"/>
    <w:rsid w:val="009D606A"/>
    <w:rsid w:val="009E25D4"/>
    <w:rsid w:val="009E62EC"/>
    <w:rsid w:val="009F0BA7"/>
    <w:rsid w:val="009F2853"/>
    <w:rsid w:val="009F3878"/>
    <w:rsid w:val="009F554B"/>
    <w:rsid w:val="00A0613D"/>
    <w:rsid w:val="00A11F20"/>
    <w:rsid w:val="00A21DE0"/>
    <w:rsid w:val="00A4142E"/>
    <w:rsid w:val="00A45A14"/>
    <w:rsid w:val="00A5409A"/>
    <w:rsid w:val="00A75F0D"/>
    <w:rsid w:val="00A768D7"/>
    <w:rsid w:val="00A8006E"/>
    <w:rsid w:val="00A809A1"/>
    <w:rsid w:val="00A84BAE"/>
    <w:rsid w:val="00A907C4"/>
    <w:rsid w:val="00A953B4"/>
    <w:rsid w:val="00A96F9A"/>
    <w:rsid w:val="00AA4AE1"/>
    <w:rsid w:val="00AB00AA"/>
    <w:rsid w:val="00AB096E"/>
    <w:rsid w:val="00AC35C7"/>
    <w:rsid w:val="00AC3B56"/>
    <w:rsid w:val="00AD0591"/>
    <w:rsid w:val="00AD1E6F"/>
    <w:rsid w:val="00AD6065"/>
    <w:rsid w:val="00AE56B3"/>
    <w:rsid w:val="00AE767A"/>
    <w:rsid w:val="00B009FE"/>
    <w:rsid w:val="00B04612"/>
    <w:rsid w:val="00B0581B"/>
    <w:rsid w:val="00B15A54"/>
    <w:rsid w:val="00B15BD0"/>
    <w:rsid w:val="00B24FFB"/>
    <w:rsid w:val="00B407EB"/>
    <w:rsid w:val="00B40BE5"/>
    <w:rsid w:val="00B42AF5"/>
    <w:rsid w:val="00B55C58"/>
    <w:rsid w:val="00B57BC5"/>
    <w:rsid w:val="00B65D5D"/>
    <w:rsid w:val="00B67177"/>
    <w:rsid w:val="00B75D63"/>
    <w:rsid w:val="00B80C1A"/>
    <w:rsid w:val="00B827BF"/>
    <w:rsid w:val="00B87450"/>
    <w:rsid w:val="00B878EF"/>
    <w:rsid w:val="00B90EC8"/>
    <w:rsid w:val="00B9229B"/>
    <w:rsid w:val="00B95357"/>
    <w:rsid w:val="00BA60E8"/>
    <w:rsid w:val="00BA648E"/>
    <w:rsid w:val="00BA6FA2"/>
    <w:rsid w:val="00BB66F9"/>
    <w:rsid w:val="00BB6AB7"/>
    <w:rsid w:val="00BC4915"/>
    <w:rsid w:val="00BC66F1"/>
    <w:rsid w:val="00BD0FA1"/>
    <w:rsid w:val="00BD3434"/>
    <w:rsid w:val="00BF361D"/>
    <w:rsid w:val="00BF6393"/>
    <w:rsid w:val="00C02932"/>
    <w:rsid w:val="00C12022"/>
    <w:rsid w:val="00C12186"/>
    <w:rsid w:val="00C13ED5"/>
    <w:rsid w:val="00C15850"/>
    <w:rsid w:val="00C3117C"/>
    <w:rsid w:val="00C34DB1"/>
    <w:rsid w:val="00C478FE"/>
    <w:rsid w:val="00C70858"/>
    <w:rsid w:val="00C748BF"/>
    <w:rsid w:val="00C77D15"/>
    <w:rsid w:val="00C77E79"/>
    <w:rsid w:val="00C803C7"/>
    <w:rsid w:val="00C80638"/>
    <w:rsid w:val="00C80872"/>
    <w:rsid w:val="00C94ABA"/>
    <w:rsid w:val="00CB2091"/>
    <w:rsid w:val="00CB3D91"/>
    <w:rsid w:val="00CB4ED2"/>
    <w:rsid w:val="00CB54B3"/>
    <w:rsid w:val="00CB56A2"/>
    <w:rsid w:val="00CB5F5A"/>
    <w:rsid w:val="00CC1FAD"/>
    <w:rsid w:val="00CC3362"/>
    <w:rsid w:val="00CC55AC"/>
    <w:rsid w:val="00CC7711"/>
    <w:rsid w:val="00CD4C2A"/>
    <w:rsid w:val="00CD7A7A"/>
    <w:rsid w:val="00CF472A"/>
    <w:rsid w:val="00D0795A"/>
    <w:rsid w:val="00D1659D"/>
    <w:rsid w:val="00D3260D"/>
    <w:rsid w:val="00D3314F"/>
    <w:rsid w:val="00D513F3"/>
    <w:rsid w:val="00D57E4E"/>
    <w:rsid w:val="00D67B3D"/>
    <w:rsid w:val="00D702B2"/>
    <w:rsid w:val="00D75ED9"/>
    <w:rsid w:val="00D80112"/>
    <w:rsid w:val="00D953A6"/>
    <w:rsid w:val="00DA56E9"/>
    <w:rsid w:val="00DA5748"/>
    <w:rsid w:val="00DA733D"/>
    <w:rsid w:val="00DB23D1"/>
    <w:rsid w:val="00DC5F75"/>
    <w:rsid w:val="00DD200B"/>
    <w:rsid w:val="00DD6638"/>
    <w:rsid w:val="00DE2BAB"/>
    <w:rsid w:val="00DE66E5"/>
    <w:rsid w:val="00DF074D"/>
    <w:rsid w:val="00E1280D"/>
    <w:rsid w:val="00E13E48"/>
    <w:rsid w:val="00E21C67"/>
    <w:rsid w:val="00E23028"/>
    <w:rsid w:val="00E25AC5"/>
    <w:rsid w:val="00E32ACB"/>
    <w:rsid w:val="00E34343"/>
    <w:rsid w:val="00E67591"/>
    <w:rsid w:val="00E7405C"/>
    <w:rsid w:val="00E77DA9"/>
    <w:rsid w:val="00E84EBA"/>
    <w:rsid w:val="00E87ADD"/>
    <w:rsid w:val="00E96FFE"/>
    <w:rsid w:val="00EA1023"/>
    <w:rsid w:val="00ED2714"/>
    <w:rsid w:val="00ED30AC"/>
    <w:rsid w:val="00EE01CA"/>
    <w:rsid w:val="00EF158E"/>
    <w:rsid w:val="00EF4CE0"/>
    <w:rsid w:val="00F03701"/>
    <w:rsid w:val="00F079E3"/>
    <w:rsid w:val="00F1062E"/>
    <w:rsid w:val="00F13300"/>
    <w:rsid w:val="00F15287"/>
    <w:rsid w:val="00F156F1"/>
    <w:rsid w:val="00F17AB5"/>
    <w:rsid w:val="00F24C8C"/>
    <w:rsid w:val="00F2776D"/>
    <w:rsid w:val="00F34F7A"/>
    <w:rsid w:val="00F365AE"/>
    <w:rsid w:val="00F37E0C"/>
    <w:rsid w:val="00F430C0"/>
    <w:rsid w:val="00F45ED0"/>
    <w:rsid w:val="00F4789B"/>
    <w:rsid w:val="00F51157"/>
    <w:rsid w:val="00F51921"/>
    <w:rsid w:val="00F55A62"/>
    <w:rsid w:val="00F60136"/>
    <w:rsid w:val="00F60198"/>
    <w:rsid w:val="00F67FDA"/>
    <w:rsid w:val="00F76390"/>
    <w:rsid w:val="00F8081B"/>
    <w:rsid w:val="00F84502"/>
    <w:rsid w:val="00F87B7B"/>
    <w:rsid w:val="00F93335"/>
    <w:rsid w:val="00F93D78"/>
    <w:rsid w:val="00F93F1F"/>
    <w:rsid w:val="00FA52E9"/>
    <w:rsid w:val="00FB494A"/>
    <w:rsid w:val="00FC6933"/>
    <w:rsid w:val="00FD56C1"/>
    <w:rsid w:val="00FD5B62"/>
    <w:rsid w:val="00FE005B"/>
    <w:rsid w:val="00FE2FAE"/>
    <w:rsid w:val="00FE445B"/>
    <w:rsid w:val="00FE69DB"/>
    <w:rsid w:val="00FF1BDD"/>
    <w:rsid w:val="00FF3E78"/>
    <w:rsid w:val="00FF72FE"/>
    <w:rsid w:val="00FF738A"/>
    <w:rsid w:val="4DBC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9B305"/>
  <w15:docId w15:val="{18CE5D8B-6FD8-499F-8001-2587ED58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D0FA1"/>
    <w:rPr>
      <w:rFonts w:ascii="Tahoma" w:hAnsi="Tahoma" w:cs="Tahoma"/>
      <w:spacing w:val="4"/>
      <w:sz w:val="16"/>
      <w:szCs w:val="16"/>
    </w:rPr>
  </w:style>
  <w:style w:type="paragraph" w:styleId="berschrift1">
    <w:name w:val="heading 1"/>
    <w:basedOn w:val="Standard"/>
    <w:next w:val="Standard"/>
    <w:qFormat/>
    <w:rsid w:val="00BD0FA1"/>
    <w:pPr>
      <w:outlineLvl w:val="0"/>
    </w:pPr>
    <w:rPr>
      <w:sz w:val="40"/>
      <w:szCs w:val="40"/>
    </w:rPr>
  </w:style>
  <w:style w:type="paragraph" w:styleId="berschrift2">
    <w:name w:val="heading 2"/>
    <w:basedOn w:val="berschrift1"/>
    <w:next w:val="Standard"/>
    <w:qFormat/>
    <w:rsid w:val="00BD0FA1"/>
    <w:pPr>
      <w:outlineLvl w:val="1"/>
    </w:pPr>
    <w:rPr>
      <w:sz w:val="24"/>
      <w:szCs w:val="24"/>
    </w:rPr>
  </w:style>
  <w:style w:type="paragraph" w:styleId="berschrift3">
    <w:name w:val="heading 3"/>
    <w:basedOn w:val="berschrift1"/>
    <w:next w:val="Standard"/>
    <w:qFormat/>
    <w:rsid w:val="00BD0FA1"/>
    <w:pPr>
      <w:outlineLvl w:val="2"/>
    </w:pPr>
    <w:rPr>
      <w:caps/>
      <w:color w:val="999999"/>
      <w:sz w:val="32"/>
      <w:szCs w:val="32"/>
    </w:rPr>
  </w:style>
  <w:style w:type="paragraph" w:styleId="berschrift4">
    <w:name w:val="heading 4"/>
    <w:basedOn w:val="Standard"/>
    <w:next w:val="Standard"/>
    <w:qFormat/>
    <w:rsid w:val="00BD0FA1"/>
    <w:pPr>
      <w:framePr w:hSpace="187" w:wrap="around" w:vAnchor="page" w:hAnchor="page" w:xAlign="center" w:y="1441"/>
      <w:outlineLvl w:val="3"/>
    </w:pPr>
    <w:rPr>
      <w:caps/>
    </w:rPr>
  </w:style>
  <w:style w:type="paragraph" w:styleId="berschrift5">
    <w:name w:val="heading 5"/>
    <w:basedOn w:val="Standard"/>
    <w:next w:val="Standard"/>
    <w:qFormat/>
    <w:rsid w:val="00BD0FA1"/>
    <w:pPr>
      <w:jc w:val="right"/>
      <w:outlineLvl w:val="4"/>
    </w:pPr>
    <w:rPr>
      <w:cap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BD0FA1"/>
  </w:style>
  <w:style w:type="paragraph" w:customStyle="1" w:styleId="berschriftinGrobuchstaben">
    <w:name w:val="Überschrift in Großbuchstaben"/>
    <w:basedOn w:val="Standard"/>
    <w:rsid w:val="00BD0FA1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rsid w:val="00BD0FA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rsid w:val="0062037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20371"/>
    <w:rPr>
      <w:rFonts w:ascii="Tahoma" w:hAnsi="Tahoma" w:cs="Tahoma"/>
      <w:spacing w:val="4"/>
      <w:sz w:val="16"/>
      <w:szCs w:val="16"/>
    </w:rPr>
  </w:style>
  <w:style w:type="paragraph" w:styleId="Fuzeile">
    <w:name w:val="footer"/>
    <w:basedOn w:val="Standard"/>
    <w:link w:val="FuzeileZchn"/>
    <w:rsid w:val="0062037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620371"/>
    <w:rPr>
      <w:rFonts w:ascii="Tahoma" w:hAnsi="Tahoma" w:cs="Tahoma"/>
      <w:spacing w:val="4"/>
      <w:sz w:val="16"/>
      <w:szCs w:val="16"/>
    </w:rPr>
  </w:style>
  <w:style w:type="table" w:styleId="Tabellenraster">
    <w:name w:val="Table Grid"/>
    <w:basedOn w:val="NormaleTabelle"/>
    <w:rsid w:val="006203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enabsatz">
    <w:name w:val="List Paragraph"/>
    <w:basedOn w:val="Standard"/>
    <w:uiPriority w:val="34"/>
    <w:qFormat/>
    <w:rsid w:val="00653B77"/>
    <w:pPr>
      <w:ind w:left="720"/>
      <w:contextualSpacing/>
    </w:pPr>
  </w:style>
  <w:style w:type="paragraph" w:customStyle="1" w:styleId="paragraph">
    <w:name w:val="paragraph"/>
    <w:basedOn w:val="Standard"/>
    <w:rsid w:val="00F93335"/>
    <w:pPr>
      <w:spacing w:before="100" w:beforeAutospacing="1" w:after="100" w:afterAutospacing="1"/>
    </w:pPr>
    <w:rPr>
      <w:rFonts w:ascii="Times New Roman" w:hAnsi="Times New Roman" w:cs="Times New Roman"/>
      <w:spacing w:val="0"/>
      <w:sz w:val="24"/>
      <w:szCs w:val="24"/>
    </w:rPr>
  </w:style>
  <w:style w:type="character" w:customStyle="1" w:styleId="normaltextrun">
    <w:name w:val="normaltextrun"/>
    <w:basedOn w:val="Absatz-Standardschriftart"/>
    <w:rsid w:val="00F93335"/>
  </w:style>
  <w:style w:type="character" w:customStyle="1" w:styleId="eop">
    <w:name w:val="eop"/>
    <w:basedOn w:val="Absatz-Standardschriftart"/>
    <w:rsid w:val="00F9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bernhard%20fritz\Anwendungsdaten\Microsoft\Templates\Meeting%20minutes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minutes.dot</Template>
  <TotalTime>0</TotalTime>
  <Pages>1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Seminarkurs – Juniorenfirma und Nachhaltigkeit</vt:lpstr>
    </vt:vector>
  </TitlesOfParts>
  <Company>Microsoft Corporation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Seminarkurs – Juniorenfirma und Nachhaltigkeit</dc:title>
  <dc:creator>Geyer, Lara</dc:creator>
  <cp:lastModifiedBy>Silas Schäffer</cp:lastModifiedBy>
  <cp:revision>2</cp:revision>
  <cp:lastPrinted>2020-05-06T07:29:00Z</cp:lastPrinted>
  <dcterms:created xsi:type="dcterms:W3CDTF">2023-12-20T18:38:00Z</dcterms:created>
  <dcterms:modified xsi:type="dcterms:W3CDTF">2023-12-20T18:38:00Z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TC010184111031</vt:lpwstr>
  </property>
</Properties>
</file>