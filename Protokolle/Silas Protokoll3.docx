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Seminarkurs Explore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24FD4879" w:rsidR="003D7B9A" w:rsidRPr="00B04612" w:rsidRDefault="00B8631A">
            <w:r>
              <w:t>12</w:t>
            </w:r>
            <w:r w:rsidR="00C15850">
              <w:t>.</w:t>
            </w:r>
            <w:r>
              <w:t>01</w:t>
            </w:r>
            <w:r w:rsidR="00C15850">
              <w:t>.202</w:t>
            </w:r>
            <w:r>
              <w:t>4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61B57FB" w:rsidR="003D7B9A" w:rsidRPr="00B04612" w:rsidRDefault="00B827BF">
            <w:r>
              <w:t>Silas Schäffer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554C19F" w:rsidR="003D7B9A" w:rsidRPr="00B04612" w:rsidRDefault="00B827BF">
            <w:r>
              <w:t>Martin Rid</w:t>
            </w:r>
            <w:r w:rsidR="007D4CBD">
              <w:t>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3E8BD6" w14:textId="5B687121" w:rsidR="00B827BF" w:rsidRDefault="007D4CBD" w:rsidP="00C15850">
            <w:r>
              <w:t xml:space="preserve">Top1 / </w:t>
            </w:r>
            <w:r w:rsidR="004E38D3">
              <w:t>Mitarbeiter Verwalten</w:t>
            </w:r>
            <w:r w:rsidR="0042212D">
              <w:t>,</w:t>
            </w:r>
            <w:r w:rsidR="004E38D3">
              <w:t xml:space="preserve"> Einstellungen</w:t>
            </w:r>
            <w:r w:rsidR="0042212D">
              <w:t>,</w:t>
            </w:r>
            <w:r w:rsidR="004E38D3">
              <w:t xml:space="preserve"> Mitarbeiter Login</w:t>
            </w:r>
            <w:r w:rsidR="00774273">
              <w:t xml:space="preserve"> </w:t>
            </w:r>
            <w:r w:rsidR="0042212D">
              <w:t>&amp;</w:t>
            </w:r>
            <w:r w:rsidR="00774273">
              <w:t xml:space="preserve"> Bezahlen</w:t>
            </w:r>
          </w:p>
          <w:p w14:paraId="49E79A5C" w14:textId="48DCD6EE" w:rsidR="009A2A04" w:rsidRDefault="009A2A04" w:rsidP="00C15850">
            <w:r>
              <w:t>Am 02.</w:t>
            </w:r>
            <w:r w:rsidR="004E38D3">
              <w:t>01</w:t>
            </w:r>
            <w:r>
              <w:t>.2</w:t>
            </w:r>
            <w:r w:rsidR="004E38D3">
              <w:t>4</w:t>
            </w:r>
            <w:r w:rsidR="00C70858">
              <w:t xml:space="preserve"> </w:t>
            </w:r>
            <w:r w:rsidR="004E38D3">
              <w:t xml:space="preserve">habe ich </w:t>
            </w:r>
            <w:r w:rsidR="00B242A1">
              <w:t>mich an die Schlüssel Generieren Ac</w:t>
            </w:r>
            <w:r w:rsidR="005601CE">
              <w:t>t</w:t>
            </w:r>
            <w:r w:rsidR="00B242A1">
              <w:t>ivity gesetzt, jedoch hielt ich es für sinnvoll d</w:t>
            </w:r>
            <w:r w:rsidR="00AB1B6C">
              <w:t xml:space="preserve">ie Funktionsweise dieser Activity zu erweitern. Deshalb habe ich dieses Projekt in Mitarbeiter Verwalten </w:t>
            </w:r>
            <w:r w:rsidR="00F87D1E">
              <w:t>ungenannt</w:t>
            </w:r>
            <w:r w:rsidR="00AB1B6C">
              <w:t>.</w:t>
            </w:r>
            <w:r w:rsidR="00F87D1E">
              <w:t xml:space="preserve"> </w:t>
            </w:r>
            <w:r w:rsidR="00C415B4">
              <w:t xml:space="preserve">Im Bereich Mitarbeiter Verwalten können nun über ein </w:t>
            </w:r>
            <w:r w:rsidR="00322FB6">
              <w:t xml:space="preserve">Dialog Fenster, Mitarbeiter mit Namen angelegt werden. Sobald man </w:t>
            </w:r>
            <w:r w:rsidR="007F675A">
              <w:t xml:space="preserve">mit einem Knopf </w:t>
            </w:r>
            <w:r w:rsidR="00F236C4">
              <w:t>bestätigt,</w:t>
            </w:r>
            <w:r w:rsidR="007F675A">
              <w:t xml:space="preserve"> wird ein Schlüssel generiert und zusammen mit dem Namen, im </w:t>
            </w:r>
            <w:r w:rsidR="00810870">
              <w:t xml:space="preserve">angemeldeten Restaurant eingetragen. In einem Recyclerview werden alle Mitarbeiter aufgelistet, dabei sieht man auch den Zugangsschlüssel, den man dort auch kopieren kann. Daneben </w:t>
            </w:r>
            <w:r w:rsidR="00D22B5D">
              <w:t xml:space="preserve">gibt es einen Knopf mit dem man nach Bestätigung, einen Mitarbeiter auch löschen kann. </w:t>
            </w:r>
            <w:r w:rsidR="00CC5E95">
              <w:t xml:space="preserve">Erwähnenswert ist ebenfalls das Mitarbeiter nach erstellungszeitpunkt sortiert sind, es befindet sich also der erste erstellte Mitarbeiter immer oben, wenn man einen Mitarbeiter </w:t>
            </w:r>
            <w:r w:rsidR="00F236C4">
              <w:t>entfernt,</w:t>
            </w:r>
            <w:r w:rsidR="00CC5E95">
              <w:t xml:space="preserve"> werden die Mitarbeiter dementsprechend auch neu durchnummeriert, wobei dies </w:t>
            </w:r>
            <w:r w:rsidR="00F236C4">
              <w:t>ausschließlich in der Datenbank zu sehen ist. Bei dem Sortier-Algorithmus hat mit Martin geholfen. Danach habe ich mich an die Einstellungen gesetzt und diese zuerst mit meinem neu erlangten Wissen neu designt.</w:t>
            </w:r>
            <w:r w:rsidR="009B5A5A">
              <w:t xml:space="preserve"> Da ich die Datenbankstruktur der Schlüssel geändert habe musste ich auch den Mitarbeiter Login </w:t>
            </w:r>
            <w:r w:rsidR="00292412">
              <w:t>in den Einstellungen</w:t>
            </w:r>
            <w:r w:rsidR="009B5A5A">
              <w:t xml:space="preserve"> ein bisschen abändern. </w:t>
            </w:r>
            <w:r w:rsidR="00AA2C32">
              <w:t xml:space="preserve">Zum Schluss habe ich das Ganze (die neuen Einstellungen und die Mitarbeiter Verwalten Activities) dann in unseren App </w:t>
            </w:r>
            <w:r w:rsidR="00292412">
              <w:t>Prototyp</w:t>
            </w:r>
            <w:r w:rsidR="00AA2C32">
              <w:t xml:space="preserve"> </w:t>
            </w:r>
            <w:r w:rsidR="00292412">
              <w:t>aufgenommen.</w:t>
            </w:r>
            <w:r w:rsidR="00FE2FAA">
              <w:t xml:space="preserve"> Was ich im Code noch anpassen musste, ist das die Restaurant Schlüssel, beim Löschen eines Restaurants auch entfernt werden.</w:t>
            </w:r>
            <w:r w:rsidR="00292412">
              <w:t xml:space="preserve"> Das Einfügen lief reibungslos und nun kann die neue Activity sowie die überarbeiteten Einstellungen problemlos genutzt werden.</w:t>
            </w:r>
            <w:r w:rsidR="00774273">
              <w:t xml:space="preserve"> Auch am selben Tag habe ich noch mit der neuen Activity begonnen die sich um den Bezahlvorgang kümmert, in ihr soll man eine Übersicht der Bestellung sehen, sowie </w:t>
            </w:r>
            <w:r w:rsidR="00DC7529">
              <w:t>auswählen,</w:t>
            </w:r>
            <w:r w:rsidR="00774273">
              <w:t xml:space="preserve"> ob man Digital oder </w:t>
            </w:r>
            <w:r w:rsidR="0053319C">
              <w:t xml:space="preserve">in Bar zahlt. Außerdem soll man dort auswählen können, wer welchen Teil der Bestellung zahlt. </w:t>
            </w:r>
            <w:r w:rsidR="00DC7529">
              <w:t>Wenn man sich für Barzahlung entscheidet, kann man dort dann auch einen Kellner rufen.</w:t>
            </w:r>
          </w:p>
        </w:tc>
      </w:tr>
      <w:tr w:rsidR="000E2BAC" w:rsidRPr="00620371" w14:paraId="4692D014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C27F8C" w14:textId="3CF76185" w:rsidR="007F0C71" w:rsidRDefault="000E2BAC" w:rsidP="00C15850">
            <w:r>
              <w:t xml:space="preserve">Top2 / </w:t>
            </w:r>
            <w:r w:rsidR="007F0C71">
              <w:t xml:space="preserve">Einstellungen </w:t>
            </w:r>
            <w:r w:rsidR="0042212D">
              <w:t>&amp; Mitarbeiter Login</w:t>
            </w:r>
          </w:p>
          <w:p w14:paraId="16FB6D0A" w14:textId="2B7A0726" w:rsidR="007F0C71" w:rsidRDefault="007D5605" w:rsidP="00C15850">
            <w:r>
              <w:t xml:space="preserve">Am 03.01.24 habe ich noch beim Mitarbeiter Login hinzugefügt das beim Abgleich der eingegebenen Schlüssel die Restaurant ID ausgelesen, und dann beim Intent </w:t>
            </w:r>
            <w:r w:rsidR="00B21179">
              <w:t>zur Mitarbeiter Activity übergeben wird. Außerdem wird sobald man den Schlüssel abgleicht, die ID des Users in der Datenbank zusammen mit dem Namen und dem Zugangsschlüsseln hinterlegt</w:t>
            </w:r>
            <w:r w:rsidR="00985CA3">
              <w:t>.</w:t>
            </w:r>
          </w:p>
        </w:tc>
      </w:tr>
      <w:tr w:rsidR="004D3A32" w:rsidRPr="00620371" w14:paraId="0A700242" w14:textId="77777777" w:rsidTr="000A2C78">
        <w:trPr>
          <w:trHeight w:val="39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88D69F" w14:textId="1234181F" w:rsidR="00A01EE8" w:rsidRDefault="00B827BF" w:rsidP="00A01EE8">
            <w:r>
              <w:t>Top</w:t>
            </w:r>
            <w:r w:rsidR="000E2BAC">
              <w:t>3</w:t>
            </w:r>
            <w:r>
              <w:t xml:space="preserve"> / </w:t>
            </w:r>
            <w:r w:rsidR="005951E5">
              <w:t>Einstellungen</w:t>
            </w:r>
            <w:r w:rsidR="00A01EE8">
              <w:t xml:space="preserve"> &amp; Gruppentreffen</w:t>
            </w:r>
          </w:p>
          <w:p w14:paraId="3ACE32F8" w14:textId="65D2B203" w:rsidR="00A01EE8" w:rsidRDefault="00A01EE8" w:rsidP="00A01EE8">
            <w:r>
              <w:t>Am 11.01.24 haben wir uns getroffen um uns u</w:t>
            </w:r>
            <w:r w:rsidR="007A1991">
              <w:t xml:space="preserve">m die Zwischenpräsentation zu verständigen. Am selben Tag habe ich noch ein paar Design Änderungen in den Einstellungen </w:t>
            </w:r>
            <w:r w:rsidR="005601CE">
              <w:t>getroffen,</w:t>
            </w:r>
            <w:r w:rsidR="007A1991">
              <w:t xml:space="preserve"> die zu Problemen geführt haben.</w:t>
            </w:r>
          </w:p>
          <w:p w14:paraId="59075C62" w14:textId="7626D598" w:rsidR="005951E5" w:rsidRDefault="005951E5" w:rsidP="005951E5"/>
        </w:tc>
      </w:tr>
      <w:bookmarkEnd w:id="1"/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70926EE7" w:rsidR="000950DB" w:rsidRDefault="007A1991" w:rsidP="00C80872">
            <w:r>
              <w:t>Bezahlen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0CBD286F" w:rsidR="000950DB" w:rsidRDefault="00064B78" w:rsidP="006735BC">
            <w:r>
              <w:t>Silas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6260F111" w:rsidR="000950DB" w:rsidRDefault="005601CE" w:rsidP="0054073E">
            <w:r>
              <w:t>26</w:t>
            </w:r>
            <w:r w:rsidR="00CA3D8A">
              <w:t>.01</w:t>
            </w:r>
            <w:r w:rsidR="00F34F7A">
              <w:t>.2</w:t>
            </w:r>
            <w:r w:rsidR="00CA3D8A">
              <w:t>4</w:t>
            </w:r>
          </w:p>
        </w:tc>
      </w:tr>
      <w:tr w:rsidR="00354041" w:rsidRPr="00620371" w14:paraId="314571B5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83D6DE" w14:textId="3C0D09F2" w:rsidR="00354041" w:rsidRDefault="00354041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D6D897" w14:textId="5B434A8D" w:rsidR="00354041" w:rsidRDefault="00354041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FFFCF" w14:textId="3F8FE18F" w:rsidR="00354041" w:rsidRDefault="00354041" w:rsidP="009973AF"/>
        </w:tc>
      </w:tr>
      <w:tr w:rsidR="00CA3D8A" w:rsidRPr="00620371" w14:paraId="5C6AB3BC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DE7A6" w14:textId="32C3D914" w:rsidR="00CA3D8A" w:rsidRDefault="00CA3D8A" w:rsidP="00CA3D8A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4CD253" w14:textId="0DCCF8BA" w:rsidR="00CA3D8A" w:rsidRDefault="00CA3D8A" w:rsidP="00CA3D8A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2DA047" w14:textId="24BB0B35" w:rsidR="00CA3D8A" w:rsidRDefault="00CA3D8A" w:rsidP="00CA3D8A"/>
        </w:tc>
      </w:tr>
      <w:tr w:rsidR="00CA3D8A" w:rsidRPr="00620371" w14:paraId="76EB0490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F75C98" w14:textId="1E6BB2E7" w:rsidR="00CA3D8A" w:rsidRDefault="00CA3D8A" w:rsidP="00CA3D8A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A83D16" w14:textId="0B6EBFE1" w:rsidR="00CA3D8A" w:rsidRDefault="00CA3D8A" w:rsidP="00CA3D8A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3C573A" w14:textId="36A9A814" w:rsidR="00CA3D8A" w:rsidRDefault="00CA3D8A" w:rsidP="00CA3D8A"/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808F" w14:textId="77777777" w:rsidR="009D67D1" w:rsidRDefault="009D67D1" w:rsidP="00620371">
      <w:r>
        <w:separator/>
      </w:r>
    </w:p>
  </w:endnote>
  <w:endnote w:type="continuationSeparator" w:id="0">
    <w:p w14:paraId="3F84B3CA" w14:textId="77777777" w:rsidR="009D67D1" w:rsidRDefault="009D67D1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C1BA" w14:textId="77777777" w:rsidR="009D67D1" w:rsidRDefault="009D67D1" w:rsidP="00620371">
      <w:r>
        <w:separator/>
      </w:r>
    </w:p>
  </w:footnote>
  <w:footnote w:type="continuationSeparator" w:id="0">
    <w:p w14:paraId="3042EC68" w14:textId="77777777" w:rsidR="009D67D1" w:rsidRDefault="009D67D1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–Explore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13D14"/>
    <w:rsid w:val="000143C6"/>
    <w:rsid w:val="00021562"/>
    <w:rsid w:val="000300EC"/>
    <w:rsid w:val="000368E6"/>
    <w:rsid w:val="000401F3"/>
    <w:rsid w:val="00045114"/>
    <w:rsid w:val="00056DE0"/>
    <w:rsid w:val="00057A42"/>
    <w:rsid w:val="0006127F"/>
    <w:rsid w:val="00061CF9"/>
    <w:rsid w:val="00064B78"/>
    <w:rsid w:val="00064E8A"/>
    <w:rsid w:val="00077E60"/>
    <w:rsid w:val="0009146C"/>
    <w:rsid w:val="000929B3"/>
    <w:rsid w:val="000950DB"/>
    <w:rsid w:val="00096D40"/>
    <w:rsid w:val="000A2C78"/>
    <w:rsid w:val="000A4150"/>
    <w:rsid w:val="000A52F3"/>
    <w:rsid w:val="000A5825"/>
    <w:rsid w:val="000A63E3"/>
    <w:rsid w:val="000B06F6"/>
    <w:rsid w:val="000B2256"/>
    <w:rsid w:val="000B366A"/>
    <w:rsid w:val="000B5198"/>
    <w:rsid w:val="000B5952"/>
    <w:rsid w:val="000C6F4E"/>
    <w:rsid w:val="000D60A0"/>
    <w:rsid w:val="000E2BAC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1672E"/>
    <w:rsid w:val="001273C7"/>
    <w:rsid w:val="001279BF"/>
    <w:rsid w:val="0013091B"/>
    <w:rsid w:val="0013357E"/>
    <w:rsid w:val="00163E4E"/>
    <w:rsid w:val="00172A29"/>
    <w:rsid w:val="00190287"/>
    <w:rsid w:val="00192E39"/>
    <w:rsid w:val="001A6B75"/>
    <w:rsid w:val="001C32FF"/>
    <w:rsid w:val="001C41EC"/>
    <w:rsid w:val="001C5033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05C12"/>
    <w:rsid w:val="00210931"/>
    <w:rsid w:val="00211DD5"/>
    <w:rsid w:val="002121CF"/>
    <w:rsid w:val="00214C36"/>
    <w:rsid w:val="002221CE"/>
    <w:rsid w:val="00223B72"/>
    <w:rsid w:val="00231FF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137D"/>
    <w:rsid w:val="002725B5"/>
    <w:rsid w:val="002737C7"/>
    <w:rsid w:val="002833EB"/>
    <w:rsid w:val="00283A8E"/>
    <w:rsid w:val="00291E35"/>
    <w:rsid w:val="00292412"/>
    <w:rsid w:val="0029266F"/>
    <w:rsid w:val="00293454"/>
    <w:rsid w:val="00296BC6"/>
    <w:rsid w:val="002A2BB1"/>
    <w:rsid w:val="002A3931"/>
    <w:rsid w:val="002B4DB9"/>
    <w:rsid w:val="002C2AF1"/>
    <w:rsid w:val="002D3A32"/>
    <w:rsid w:val="002E50F0"/>
    <w:rsid w:val="002F6904"/>
    <w:rsid w:val="0030219C"/>
    <w:rsid w:val="003030B1"/>
    <w:rsid w:val="003036AF"/>
    <w:rsid w:val="00305BDE"/>
    <w:rsid w:val="00305E98"/>
    <w:rsid w:val="003163E0"/>
    <w:rsid w:val="00321B53"/>
    <w:rsid w:val="00322FB6"/>
    <w:rsid w:val="00326A1A"/>
    <w:rsid w:val="003270C4"/>
    <w:rsid w:val="00333433"/>
    <w:rsid w:val="00342CB4"/>
    <w:rsid w:val="0034384C"/>
    <w:rsid w:val="0034518F"/>
    <w:rsid w:val="00352175"/>
    <w:rsid w:val="00354041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212D"/>
    <w:rsid w:val="00425567"/>
    <w:rsid w:val="00431510"/>
    <w:rsid w:val="00431675"/>
    <w:rsid w:val="00443566"/>
    <w:rsid w:val="00444F30"/>
    <w:rsid w:val="00456A14"/>
    <w:rsid w:val="004635D1"/>
    <w:rsid w:val="00464CC1"/>
    <w:rsid w:val="00465BEC"/>
    <w:rsid w:val="00470AE0"/>
    <w:rsid w:val="00476EA4"/>
    <w:rsid w:val="004778B8"/>
    <w:rsid w:val="004816FD"/>
    <w:rsid w:val="00485DD7"/>
    <w:rsid w:val="00486E4B"/>
    <w:rsid w:val="004A156B"/>
    <w:rsid w:val="004A678A"/>
    <w:rsid w:val="004B3F87"/>
    <w:rsid w:val="004C052B"/>
    <w:rsid w:val="004C138F"/>
    <w:rsid w:val="004C5B65"/>
    <w:rsid w:val="004D3A32"/>
    <w:rsid w:val="004D45F6"/>
    <w:rsid w:val="004E219A"/>
    <w:rsid w:val="004E38D3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1360"/>
    <w:rsid w:val="00512E24"/>
    <w:rsid w:val="00514E32"/>
    <w:rsid w:val="00517AE1"/>
    <w:rsid w:val="00523D88"/>
    <w:rsid w:val="005259F0"/>
    <w:rsid w:val="00526EB6"/>
    <w:rsid w:val="00532CB3"/>
    <w:rsid w:val="0053319C"/>
    <w:rsid w:val="00533CE8"/>
    <w:rsid w:val="0054073E"/>
    <w:rsid w:val="005436B7"/>
    <w:rsid w:val="005476AA"/>
    <w:rsid w:val="005601CE"/>
    <w:rsid w:val="00580246"/>
    <w:rsid w:val="00580D01"/>
    <w:rsid w:val="005848AB"/>
    <w:rsid w:val="00594D64"/>
    <w:rsid w:val="005951E5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3FF7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6F7F3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0BD"/>
    <w:rsid w:val="00755E45"/>
    <w:rsid w:val="00760804"/>
    <w:rsid w:val="00761E97"/>
    <w:rsid w:val="00765499"/>
    <w:rsid w:val="00766FB5"/>
    <w:rsid w:val="00773A28"/>
    <w:rsid w:val="00774273"/>
    <w:rsid w:val="00780DB2"/>
    <w:rsid w:val="0078134B"/>
    <w:rsid w:val="0078196D"/>
    <w:rsid w:val="007837CE"/>
    <w:rsid w:val="00783A14"/>
    <w:rsid w:val="00783B3E"/>
    <w:rsid w:val="00787885"/>
    <w:rsid w:val="00790606"/>
    <w:rsid w:val="00792046"/>
    <w:rsid w:val="007A0C83"/>
    <w:rsid w:val="007A1991"/>
    <w:rsid w:val="007A2575"/>
    <w:rsid w:val="007A7450"/>
    <w:rsid w:val="007C5F6D"/>
    <w:rsid w:val="007C6F9C"/>
    <w:rsid w:val="007D231D"/>
    <w:rsid w:val="007D4CBD"/>
    <w:rsid w:val="007D5605"/>
    <w:rsid w:val="007F0C71"/>
    <w:rsid w:val="007F50CA"/>
    <w:rsid w:val="007F675A"/>
    <w:rsid w:val="00810870"/>
    <w:rsid w:val="00810BE5"/>
    <w:rsid w:val="00811E06"/>
    <w:rsid w:val="00813F41"/>
    <w:rsid w:val="00832CD0"/>
    <w:rsid w:val="008355C8"/>
    <w:rsid w:val="00837061"/>
    <w:rsid w:val="00841812"/>
    <w:rsid w:val="00846573"/>
    <w:rsid w:val="00850E06"/>
    <w:rsid w:val="00861F08"/>
    <w:rsid w:val="00862B91"/>
    <w:rsid w:val="00863F26"/>
    <w:rsid w:val="00866461"/>
    <w:rsid w:val="00871C6A"/>
    <w:rsid w:val="008763C8"/>
    <w:rsid w:val="00876D81"/>
    <w:rsid w:val="008910EC"/>
    <w:rsid w:val="008A0511"/>
    <w:rsid w:val="008B5F84"/>
    <w:rsid w:val="008C427A"/>
    <w:rsid w:val="008C4F58"/>
    <w:rsid w:val="008C566A"/>
    <w:rsid w:val="008C7357"/>
    <w:rsid w:val="008D0B7C"/>
    <w:rsid w:val="008D134D"/>
    <w:rsid w:val="008D4CCA"/>
    <w:rsid w:val="008E0D16"/>
    <w:rsid w:val="008E0E98"/>
    <w:rsid w:val="008E23FE"/>
    <w:rsid w:val="008E7552"/>
    <w:rsid w:val="008F27D9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85CA3"/>
    <w:rsid w:val="00993741"/>
    <w:rsid w:val="009973AF"/>
    <w:rsid w:val="009A2A04"/>
    <w:rsid w:val="009B5A5A"/>
    <w:rsid w:val="009C0605"/>
    <w:rsid w:val="009C46A4"/>
    <w:rsid w:val="009C4D2C"/>
    <w:rsid w:val="009D1DD4"/>
    <w:rsid w:val="009D606A"/>
    <w:rsid w:val="009D67D1"/>
    <w:rsid w:val="009E25D4"/>
    <w:rsid w:val="009E62EC"/>
    <w:rsid w:val="009F0BA7"/>
    <w:rsid w:val="009F2853"/>
    <w:rsid w:val="009F3878"/>
    <w:rsid w:val="009F554B"/>
    <w:rsid w:val="00A01EE8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2C32"/>
    <w:rsid w:val="00AA4AE1"/>
    <w:rsid w:val="00AB00AA"/>
    <w:rsid w:val="00AB096E"/>
    <w:rsid w:val="00AB1B6C"/>
    <w:rsid w:val="00AC35C7"/>
    <w:rsid w:val="00AC3B56"/>
    <w:rsid w:val="00AD0591"/>
    <w:rsid w:val="00AD1E6F"/>
    <w:rsid w:val="00AD6065"/>
    <w:rsid w:val="00AE56B3"/>
    <w:rsid w:val="00AE767A"/>
    <w:rsid w:val="00B009FE"/>
    <w:rsid w:val="00B04612"/>
    <w:rsid w:val="00B0581B"/>
    <w:rsid w:val="00B15A54"/>
    <w:rsid w:val="00B15BD0"/>
    <w:rsid w:val="00B21179"/>
    <w:rsid w:val="00B242A1"/>
    <w:rsid w:val="00B24FFB"/>
    <w:rsid w:val="00B407EB"/>
    <w:rsid w:val="00B40BE5"/>
    <w:rsid w:val="00B42AF5"/>
    <w:rsid w:val="00B55C58"/>
    <w:rsid w:val="00B57BC5"/>
    <w:rsid w:val="00B65D5D"/>
    <w:rsid w:val="00B67177"/>
    <w:rsid w:val="00B75D63"/>
    <w:rsid w:val="00B80C1A"/>
    <w:rsid w:val="00B827BF"/>
    <w:rsid w:val="00B8631A"/>
    <w:rsid w:val="00B87450"/>
    <w:rsid w:val="00B878EF"/>
    <w:rsid w:val="00B90EC8"/>
    <w:rsid w:val="00B9229B"/>
    <w:rsid w:val="00B95357"/>
    <w:rsid w:val="00BA60E8"/>
    <w:rsid w:val="00BA648E"/>
    <w:rsid w:val="00BA6FA2"/>
    <w:rsid w:val="00BB66F9"/>
    <w:rsid w:val="00BB6AB7"/>
    <w:rsid w:val="00BC4915"/>
    <w:rsid w:val="00BC66F1"/>
    <w:rsid w:val="00BD0FA1"/>
    <w:rsid w:val="00BD3434"/>
    <w:rsid w:val="00BF361D"/>
    <w:rsid w:val="00BF6393"/>
    <w:rsid w:val="00C02932"/>
    <w:rsid w:val="00C12022"/>
    <w:rsid w:val="00C12186"/>
    <w:rsid w:val="00C13ED5"/>
    <w:rsid w:val="00C15850"/>
    <w:rsid w:val="00C3117C"/>
    <w:rsid w:val="00C34DB1"/>
    <w:rsid w:val="00C415B4"/>
    <w:rsid w:val="00C478FE"/>
    <w:rsid w:val="00C70858"/>
    <w:rsid w:val="00C748BF"/>
    <w:rsid w:val="00C77D15"/>
    <w:rsid w:val="00C77E79"/>
    <w:rsid w:val="00C803C7"/>
    <w:rsid w:val="00C80638"/>
    <w:rsid w:val="00C80872"/>
    <w:rsid w:val="00C94ABA"/>
    <w:rsid w:val="00CA3D8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5E95"/>
    <w:rsid w:val="00CC7711"/>
    <w:rsid w:val="00CD4C2A"/>
    <w:rsid w:val="00CD7A7A"/>
    <w:rsid w:val="00CF472A"/>
    <w:rsid w:val="00D0795A"/>
    <w:rsid w:val="00D1659D"/>
    <w:rsid w:val="00D22B5D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B56D5"/>
    <w:rsid w:val="00DC5F75"/>
    <w:rsid w:val="00DC7529"/>
    <w:rsid w:val="00DD200B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2ACB"/>
    <w:rsid w:val="00E34343"/>
    <w:rsid w:val="00E67591"/>
    <w:rsid w:val="00E7405C"/>
    <w:rsid w:val="00E77DA9"/>
    <w:rsid w:val="00E84EBA"/>
    <w:rsid w:val="00E87ADD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062E"/>
    <w:rsid w:val="00F13300"/>
    <w:rsid w:val="00F15287"/>
    <w:rsid w:val="00F156F1"/>
    <w:rsid w:val="00F17AB5"/>
    <w:rsid w:val="00F236C4"/>
    <w:rsid w:val="00F24C8C"/>
    <w:rsid w:val="00F2776D"/>
    <w:rsid w:val="00F34F7A"/>
    <w:rsid w:val="00F365AE"/>
    <w:rsid w:val="00F37E0C"/>
    <w:rsid w:val="00F40FBE"/>
    <w:rsid w:val="00F430C0"/>
    <w:rsid w:val="00F45ED0"/>
    <w:rsid w:val="00F4789B"/>
    <w:rsid w:val="00F51157"/>
    <w:rsid w:val="00F51921"/>
    <w:rsid w:val="00F55A62"/>
    <w:rsid w:val="00F60136"/>
    <w:rsid w:val="00F60198"/>
    <w:rsid w:val="00F67FDA"/>
    <w:rsid w:val="00F76390"/>
    <w:rsid w:val="00F8081B"/>
    <w:rsid w:val="00F84502"/>
    <w:rsid w:val="00F87B7B"/>
    <w:rsid w:val="00F87D1E"/>
    <w:rsid w:val="00F93335"/>
    <w:rsid w:val="00F93D78"/>
    <w:rsid w:val="00F93F1F"/>
    <w:rsid w:val="00FA52E9"/>
    <w:rsid w:val="00FB494A"/>
    <w:rsid w:val="00FC6933"/>
    <w:rsid w:val="00FD56C1"/>
    <w:rsid w:val="00FD5B62"/>
    <w:rsid w:val="00FE005B"/>
    <w:rsid w:val="00FE2FAA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417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Silas Schäffer</cp:lastModifiedBy>
  <cp:revision>2</cp:revision>
  <cp:lastPrinted>2020-05-06T07:29:00Z</cp:lastPrinted>
  <dcterms:created xsi:type="dcterms:W3CDTF">2024-01-12T13:51:00Z</dcterms:created>
  <dcterms:modified xsi:type="dcterms:W3CDTF">2024-01-12T13:51:00Z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